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00834413" w:displacedByCustomXml="next"/>
    <w:bookmarkEnd w:id="0" w:displacedByCustomXml="next"/>
    <w:bookmarkStart w:id="1" w:name="_Hlk198761090" w:displacedByCustomXml="next"/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CCDBCFD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BD7E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348053E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A1EB8B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7A1972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190D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118F16E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396E3A4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4BE0BD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9D8CF03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D8A5765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F47851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5C9EDE4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B82D8E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AB85F60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1E2FC7F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____________</w:t>
          </w:r>
        </w:p>
        <w:p w14:paraId="2A16D2E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A6AE88" w14:textId="7CC7CB1D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CE3CC1" w:rsidRP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мая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20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3D82687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EEFEB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AD952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B3F021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B40ADF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2D27566" w14:textId="77777777" w:rsidTr="00A95FFF">
            <w:trPr>
              <w:trHeight w:val="680"/>
            </w:trPr>
            <w:tc>
              <w:tcPr>
                <w:tcW w:w="9354" w:type="dxa"/>
                <w:vAlign w:val="bottom"/>
              </w:tcPr>
              <w:p w14:paraId="7B5E7C46" w14:textId="0F7F1777" w:rsidR="00CA55AD" w:rsidRPr="00084431" w:rsidRDefault="00CE3CC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МБОУ ОШ №12</w:t>
                </w:r>
              </w:p>
            </w:tc>
          </w:tr>
          <w:tr w:rsidR="00084431" w:rsidRPr="002E1075" w14:paraId="785C688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EEEC08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3CC66E6C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C232EC8" w14:textId="209650F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7D6B0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026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0A8489A4" w14:textId="77777777" w:rsidTr="00A95FFF">
            <w:trPr>
              <w:trHeight w:val="227"/>
            </w:trPr>
            <w:tc>
              <w:tcPr>
                <w:tcW w:w="9354" w:type="dxa"/>
              </w:tcPr>
              <w:p w14:paraId="2386EED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19A1178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41012F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7B4A32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7E356E6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7897F96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0F062A6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01056D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83CD5C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C1EA2E" w14:textId="77777777" w:rsidTr="00A95FFF">
            <w:tc>
              <w:tcPr>
                <w:tcW w:w="1384" w:type="dxa"/>
              </w:tcPr>
              <w:p w14:paraId="60E2804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6C60C7B6" w14:textId="34B4AA64" w:rsidR="00CA55AD" w:rsidRPr="00E93448" w:rsidRDefault="00CE3CC1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57DA84B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522DE42" w14:textId="10F43C76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5B5927F" w14:textId="1883D259" w:rsidR="00CA55AD" w:rsidRPr="00E93448" w:rsidRDefault="00CE3CC1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А.В. Речицкий</w:t>
                </w:r>
              </w:p>
            </w:tc>
          </w:tr>
          <w:tr w:rsidR="00CA55AD" w:rsidRPr="002E1075" w14:paraId="61BA8027" w14:textId="77777777" w:rsidTr="00A95FFF">
            <w:tc>
              <w:tcPr>
                <w:tcW w:w="1384" w:type="dxa"/>
              </w:tcPr>
              <w:p w14:paraId="7741AA98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2D3A78CA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3738A2B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2C63AD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9CB2796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09B122AC" w14:textId="77777777" w:rsidTr="00A95FFF">
            <w:tc>
              <w:tcPr>
                <w:tcW w:w="3936" w:type="dxa"/>
                <w:gridSpan w:val="3"/>
              </w:tcPr>
              <w:p w14:paraId="4AD3502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7B5D46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5A2927F" w14:textId="5A0699F5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8DAB727" w14:textId="6E102001" w:rsidR="00CA55AD" w:rsidRPr="00E93448" w:rsidRDefault="00CE3CC1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И.В. Кресцова</w:t>
                </w:r>
              </w:p>
            </w:tc>
          </w:tr>
          <w:tr w:rsidR="00CA55AD" w:rsidRPr="002E1075" w14:paraId="251F3239" w14:textId="77777777" w:rsidTr="00A95FFF">
            <w:tc>
              <w:tcPr>
                <w:tcW w:w="2010" w:type="dxa"/>
                <w:gridSpan w:val="2"/>
              </w:tcPr>
              <w:p w14:paraId="6B8BC93E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6CB4488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B4F70B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1A4A25C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3F5508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38D66CD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19DCB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C35B20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2FA691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B9E6EF2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378BA90C" w14:textId="7D5FB5C8" w:rsidR="00AE2368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228119" w:history="1">
        <w:r w:rsidR="00AE2368" w:rsidRPr="001F2415">
          <w:rPr>
            <w:rStyle w:val="af7"/>
            <w:noProof/>
          </w:rPr>
          <w:t>Перечень сокращений и обозначений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_Toc201228119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3</w:t>
        </w:r>
        <w:r w:rsidR="00AE2368">
          <w:rPr>
            <w:noProof/>
            <w:webHidden/>
          </w:rPr>
          <w:fldChar w:fldCharType="end"/>
        </w:r>
      </w:hyperlink>
    </w:p>
    <w:p w14:paraId="03E0FE51" w14:textId="7BAE1DB4" w:rsidR="00AE2368" w:rsidRDefault="009D7A8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0" w:history="1">
        <w:r w:rsidR="00AE2368" w:rsidRPr="001F2415">
          <w:rPr>
            <w:rStyle w:val="af7"/>
            <w:noProof/>
          </w:rPr>
          <w:t>Введение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_Toc201228120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4</w:t>
        </w:r>
        <w:r w:rsidR="00AE2368">
          <w:rPr>
            <w:noProof/>
            <w:webHidden/>
          </w:rPr>
          <w:fldChar w:fldCharType="end"/>
        </w:r>
      </w:hyperlink>
    </w:p>
    <w:p w14:paraId="69890B71" w14:textId="3174F620" w:rsidR="00AE2368" w:rsidRDefault="009D7A8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1" w:history="1">
        <w:r w:rsidR="00AE2368" w:rsidRPr="001F2415">
          <w:rPr>
            <w:rStyle w:val="af7"/>
            <w:noProof/>
          </w:rPr>
          <w:t>1 Охрана труда и техника безопасности при работе на ПК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_Toc201228121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6</w:t>
        </w:r>
        <w:r w:rsidR="00AE2368">
          <w:rPr>
            <w:noProof/>
            <w:webHidden/>
          </w:rPr>
          <w:fldChar w:fldCharType="end"/>
        </w:r>
      </w:hyperlink>
    </w:p>
    <w:p w14:paraId="4988D9B9" w14:textId="4598B380" w:rsidR="00AE2368" w:rsidRDefault="009D7A8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2" w:history="1">
        <w:r w:rsidR="00AE2368" w:rsidRPr="001F2415">
          <w:rPr>
            <w:rStyle w:val="af7"/>
            <w:noProof/>
            <w:lang w:val="en-US"/>
          </w:rPr>
          <w:t>1.1</w:t>
        </w:r>
        <w:r w:rsidR="00AE2368" w:rsidRPr="001F2415">
          <w:rPr>
            <w:rStyle w:val="af7"/>
            <w:noProof/>
          </w:rPr>
          <w:t xml:space="preserve"> Общие требования безопасности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_Toc201228122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6</w:t>
        </w:r>
        <w:r w:rsidR="00AE2368">
          <w:rPr>
            <w:noProof/>
            <w:webHidden/>
          </w:rPr>
          <w:fldChar w:fldCharType="end"/>
        </w:r>
      </w:hyperlink>
    </w:p>
    <w:p w14:paraId="221568B9" w14:textId="2490D2EF" w:rsidR="00AE2368" w:rsidRDefault="009D7A8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3" w:history="1">
        <w:r w:rsidR="00AE2368" w:rsidRPr="001F2415">
          <w:rPr>
            <w:rStyle w:val="af7"/>
            <w:noProof/>
          </w:rPr>
          <w:t>2 Выполнение работ по ПМ.11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_Toc201228123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7</w:t>
        </w:r>
        <w:r w:rsidR="00AE2368">
          <w:rPr>
            <w:noProof/>
            <w:webHidden/>
          </w:rPr>
          <w:fldChar w:fldCharType="end"/>
        </w:r>
      </w:hyperlink>
    </w:p>
    <w:p w14:paraId="2A5F44DE" w14:textId="02FA3901" w:rsidR="00AE2368" w:rsidRDefault="009D7A8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4" w:history="1">
        <w:r w:rsidR="00AE2368" w:rsidRPr="001F2415">
          <w:rPr>
            <w:rStyle w:val="af7"/>
            <w:noProof/>
          </w:rPr>
          <w:t>2.1 Проектирование базы данных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_Toc201228124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7</w:t>
        </w:r>
        <w:r w:rsidR="00AE2368">
          <w:rPr>
            <w:noProof/>
            <w:webHidden/>
          </w:rPr>
          <w:fldChar w:fldCharType="end"/>
        </w:r>
      </w:hyperlink>
    </w:p>
    <w:p w14:paraId="23E1D350" w14:textId="703DA3EA" w:rsidR="00AE2368" w:rsidRDefault="009D7A8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5" w:history="1">
        <w:r w:rsidR="00AE2368" w:rsidRPr="001F2415">
          <w:rPr>
            <w:rStyle w:val="af7"/>
            <w:noProof/>
          </w:rPr>
          <w:t>2.2 Разработка базы данных и объектов базы данных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_Toc201228125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10</w:t>
        </w:r>
        <w:r w:rsidR="00AE2368">
          <w:rPr>
            <w:noProof/>
            <w:webHidden/>
          </w:rPr>
          <w:fldChar w:fldCharType="end"/>
        </w:r>
      </w:hyperlink>
    </w:p>
    <w:p w14:paraId="297475A9" w14:textId="5CF26F9B" w:rsidR="00AE2368" w:rsidRDefault="009D7A8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6" w:history="1">
        <w:r w:rsidR="00AE2368" w:rsidRPr="001F2415">
          <w:rPr>
            <w:rStyle w:val="af7"/>
            <w:noProof/>
          </w:rPr>
          <w:t>2.3 Администрирование и защита базы данных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_Toc201228126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13</w:t>
        </w:r>
        <w:r w:rsidR="00AE2368">
          <w:rPr>
            <w:noProof/>
            <w:webHidden/>
          </w:rPr>
          <w:fldChar w:fldCharType="end"/>
        </w:r>
      </w:hyperlink>
    </w:p>
    <w:p w14:paraId="73D2A6D0" w14:textId="1CD8E74B" w:rsidR="00AE2368" w:rsidRDefault="009D7A8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7" w:history="1">
        <w:r w:rsidR="00AE2368" w:rsidRPr="001F2415">
          <w:rPr>
            <w:rStyle w:val="af7"/>
            <w:noProof/>
          </w:rPr>
          <w:t>3 Выполнение работ по ПМ.01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_Toc201228127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15</w:t>
        </w:r>
        <w:r w:rsidR="00AE2368">
          <w:rPr>
            <w:noProof/>
            <w:webHidden/>
          </w:rPr>
          <w:fldChar w:fldCharType="end"/>
        </w:r>
      </w:hyperlink>
    </w:p>
    <w:p w14:paraId="73567245" w14:textId="24D9DCC8" w:rsidR="00AE2368" w:rsidRDefault="009D7A8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8" w:history="1">
        <w:r w:rsidR="00AE2368" w:rsidRPr="001F2415">
          <w:rPr>
            <w:rStyle w:val="af7"/>
            <w:noProof/>
          </w:rPr>
          <w:t>3.1 Постановка задачи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_Toc201228128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15</w:t>
        </w:r>
        <w:r w:rsidR="00AE2368">
          <w:rPr>
            <w:noProof/>
            <w:webHidden/>
          </w:rPr>
          <w:fldChar w:fldCharType="end"/>
        </w:r>
      </w:hyperlink>
    </w:p>
    <w:p w14:paraId="566AB2E2" w14:textId="3E488BD6" w:rsidR="00AE2368" w:rsidRDefault="009D7A8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9" w:history="1">
        <w:r w:rsidR="00AE2368" w:rsidRPr="001F2415">
          <w:rPr>
            <w:rStyle w:val="af7"/>
            <w:noProof/>
          </w:rPr>
          <w:t>3.2 Описание алгоритма функционирования системы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_Toc201228129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16</w:t>
        </w:r>
        <w:r w:rsidR="00AE2368">
          <w:rPr>
            <w:noProof/>
            <w:webHidden/>
          </w:rPr>
          <w:fldChar w:fldCharType="end"/>
        </w:r>
      </w:hyperlink>
    </w:p>
    <w:p w14:paraId="565D5EA5" w14:textId="4FCB0939" w:rsidR="00AE2368" w:rsidRDefault="009D7A8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0" w:history="1">
        <w:r w:rsidR="00AE2368" w:rsidRPr="001F2415">
          <w:rPr>
            <w:rStyle w:val="af7"/>
            <w:noProof/>
          </w:rPr>
          <w:t>3.3 Разработка мобильного приложения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_Toc201228130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18</w:t>
        </w:r>
        <w:r w:rsidR="00AE2368">
          <w:rPr>
            <w:noProof/>
            <w:webHidden/>
          </w:rPr>
          <w:fldChar w:fldCharType="end"/>
        </w:r>
      </w:hyperlink>
    </w:p>
    <w:p w14:paraId="5704B1E9" w14:textId="62C854AA" w:rsidR="00AE2368" w:rsidRDefault="009D7A8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1" w:history="1">
        <w:r w:rsidR="00AE2368" w:rsidRPr="001F2415">
          <w:rPr>
            <w:rStyle w:val="af7"/>
            <w:noProof/>
          </w:rPr>
          <w:t>3.4 Рефакторинг и оптимизация программного кода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_Toc201228131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21</w:t>
        </w:r>
        <w:r w:rsidR="00AE2368">
          <w:rPr>
            <w:noProof/>
            <w:webHidden/>
          </w:rPr>
          <w:fldChar w:fldCharType="end"/>
        </w:r>
      </w:hyperlink>
    </w:p>
    <w:p w14:paraId="6A2A2CE8" w14:textId="4CA997FB" w:rsidR="00AE2368" w:rsidRDefault="009D7A8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2" w:history="1">
        <w:r w:rsidR="00AE2368" w:rsidRPr="001F2415">
          <w:rPr>
            <w:rStyle w:val="af7"/>
            <w:noProof/>
          </w:rPr>
          <w:t>Заключение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_Toc201228132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22</w:t>
        </w:r>
        <w:r w:rsidR="00AE2368">
          <w:rPr>
            <w:noProof/>
            <w:webHidden/>
          </w:rPr>
          <w:fldChar w:fldCharType="end"/>
        </w:r>
      </w:hyperlink>
    </w:p>
    <w:p w14:paraId="6F09A462" w14:textId="0BAEFF53" w:rsidR="00AE2368" w:rsidRDefault="009D7A8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3" w:history="1">
        <w:r w:rsidR="00AE2368" w:rsidRPr="001F2415">
          <w:rPr>
            <w:rStyle w:val="af7"/>
            <w:noProof/>
          </w:rPr>
          <w:t>Список использованных источников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_Toc201228133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23</w:t>
        </w:r>
        <w:r w:rsidR="00AE2368">
          <w:rPr>
            <w:noProof/>
            <w:webHidden/>
          </w:rPr>
          <w:fldChar w:fldCharType="end"/>
        </w:r>
      </w:hyperlink>
    </w:p>
    <w:p w14:paraId="1D8B9349" w14:textId="5FF43737" w:rsidR="008532F7" w:rsidRPr="008532F7" w:rsidRDefault="00C02CA6" w:rsidP="008532F7">
      <w:r>
        <w:fldChar w:fldCharType="end"/>
      </w:r>
    </w:p>
    <w:p w14:paraId="0E9E2B98" w14:textId="77777777" w:rsidR="00800364" w:rsidRDefault="00800364" w:rsidP="00800364">
      <w:pPr>
        <w:pStyle w:val="a7"/>
      </w:pPr>
      <w:bookmarkStart w:id="2" w:name="_Toc201228119"/>
      <w:r>
        <w:lastRenderedPageBreak/>
        <w:t>Перечень сокращений и обозначений</w:t>
      </w:r>
      <w:bookmarkEnd w:id="2"/>
    </w:p>
    <w:p w14:paraId="64FB120D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115E9994" w14:textId="77777777" w:rsidR="00106590" w:rsidRPr="00D74E18" w:rsidRDefault="00106590" w:rsidP="008532F7">
      <w:pPr>
        <w:pStyle w:val="a3"/>
      </w:pPr>
      <w:r>
        <w:t>БД – база данных</w:t>
      </w:r>
    </w:p>
    <w:p w14:paraId="75366EE5" w14:textId="77777777" w:rsidR="00106590" w:rsidRDefault="00106590" w:rsidP="000365C0">
      <w:pPr>
        <w:pStyle w:val="a3"/>
      </w:pPr>
      <w:r>
        <w:t>ВДТ – видео-дисплейный терминал</w:t>
      </w:r>
    </w:p>
    <w:p w14:paraId="444946DF" w14:textId="77777777" w:rsidR="00106590" w:rsidRDefault="00106590" w:rsidP="008532F7">
      <w:pPr>
        <w:pStyle w:val="a3"/>
      </w:pPr>
      <w:r>
        <w:t>МБОУ – муниципальное бюджетное общеобразовательное учреждение</w:t>
      </w:r>
    </w:p>
    <w:p w14:paraId="4A30A045" w14:textId="77777777" w:rsidR="00106590" w:rsidRPr="00D74E18" w:rsidRDefault="00106590" w:rsidP="008532F7">
      <w:pPr>
        <w:pStyle w:val="a3"/>
      </w:pPr>
      <w:r>
        <w:t>ОС – операционная система</w:t>
      </w:r>
    </w:p>
    <w:p w14:paraId="468146F1" w14:textId="77777777" w:rsidR="00106590" w:rsidRDefault="00106590" w:rsidP="008532F7">
      <w:pPr>
        <w:pStyle w:val="a3"/>
      </w:pPr>
      <w:r>
        <w:t>ОШ – основная школа</w:t>
      </w:r>
    </w:p>
    <w:p w14:paraId="688B5727" w14:textId="77777777" w:rsidR="00106590" w:rsidRPr="008532F7" w:rsidRDefault="00106590" w:rsidP="008532F7">
      <w:pPr>
        <w:pStyle w:val="a3"/>
      </w:pPr>
      <w:r w:rsidRPr="008532F7">
        <w:t>ПК – персональный компьютер</w:t>
      </w:r>
    </w:p>
    <w:p w14:paraId="449B5792" w14:textId="77777777" w:rsidR="00106590" w:rsidRDefault="00106590" w:rsidP="008532F7">
      <w:pPr>
        <w:pStyle w:val="a3"/>
      </w:pPr>
      <w:r w:rsidRPr="008532F7">
        <w:t>ПО – программное обеспечение</w:t>
      </w:r>
    </w:p>
    <w:p w14:paraId="167B652B" w14:textId="77777777" w:rsidR="00106590" w:rsidRDefault="00106590" w:rsidP="008532F7">
      <w:pPr>
        <w:pStyle w:val="a3"/>
      </w:pPr>
      <w:r>
        <w:t xml:space="preserve">ПЭВМ – персональная электронно-вычислительная машина </w:t>
      </w:r>
    </w:p>
    <w:p w14:paraId="16E4D008" w14:textId="77777777" w:rsidR="00106590" w:rsidRDefault="00106590" w:rsidP="008532F7">
      <w:pPr>
        <w:pStyle w:val="a3"/>
      </w:pPr>
      <w:r>
        <w:t>СУБД – система управления базами данных</w:t>
      </w:r>
    </w:p>
    <w:p w14:paraId="3834C6D3" w14:textId="77777777" w:rsidR="00A73250" w:rsidRPr="007D6B06" w:rsidRDefault="00A73250" w:rsidP="00D0080E">
      <w:pPr>
        <w:pStyle w:val="a3"/>
        <w:ind w:firstLine="0"/>
      </w:pPr>
    </w:p>
    <w:p w14:paraId="0D2C9367" w14:textId="77777777" w:rsidR="00106590" w:rsidRPr="00A73250" w:rsidRDefault="00106590" w:rsidP="002A2A83">
      <w:pPr>
        <w:pStyle w:val="a3"/>
        <w:ind w:left="709" w:firstLine="0"/>
      </w:pPr>
      <w:r>
        <w:rPr>
          <w:lang w:val="en-US"/>
        </w:rPr>
        <w:t>API</w:t>
      </w:r>
      <w:r w:rsidRPr="00A73250">
        <w:t xml:space="preserve"> – </w:t>
      </w:r>
      <w:r>
        <w:t>п</w:t>
      </w:r>
      <w:r w:rsidRPr="00A73250">
        <w:t>рограммный</w:t>
      </w:r>
      <w:r>
        <w:t xml:space="preserve"> </w:t>
      </w:r>
      <w:r w:rsidRPr="00A73250">
        <w:t>интерфейс приложения</w:t>
      </w:r>
    </w:p>
    <w:p w14:paraId="021F8E8B" w14:textId="77777777" w:rsidR="00106590" w:rsidRPr="00C368D7" w:rsidRDefault="00106590" w:rsidP="008532F7">
      <w:pPr>
        <w:pStyle w:val="a3"/>
      </w:pPr>
      <w:r>
        <w:rPr>
          <w:lang w:val="en-US"/>
        </w:rPr>
        <w:t>DDL</w:t>
      </w:r>
      <w:r w:rsidRPr="00D0080E">
        <w:t xml:space="preserve"> – </w:t>
      </w:r>
      <w:r>
        <w:t>язык описания данных</w:t>
      </w:r>
    </w:p>
    <w:p w14:paraId="0FAC1FD9" w14:textId="77777777" w:rsidR="00106590" w:rsidRPr="00DA2740" w:rsidRDefault="00106590" w:rsidP="008532F7">
      <w:pPr>
        <w:pStyle w:val="a3"/>
      </w:pPr>
      <w:r>
        <w:rPr>
          <w:lang w:val="en-US"/>
        </w:rPr>
        <w:t>EF</w:t>
      </w:r>
      <w:r w:rsidRPr="00DA2740">
        <w:t xml:space="preserve"> – </w:t>
      </w:r>
      <w:r>
        <w:rPr>
          <w:lang w:val="en-US"/>
        </w:rPr>
        <w:t>Entity</w:t>
      </w:r>
      <w:r w:rsidRPr="00DA2740">
        <w:t xml:space="preserve"> </w:t>
      </w:r>
      <w:r>
        <w:rPr>
          <w:lang w:val="en-US"/>
        </w:rPr>
        <w:t>Framework</w:t>
      </w:r>
    </w:p>
    <w:p w14:paraId="594E87E6" w14:textId="77777777" w:rsidR="00106590" w:rsidRPr="00C7796B" w:rsidRDefault="00106590" w:rsidP="008532F7">
      <w:pPr>
        <w:pStyle w:val="a3"/>
      </w:pPr>
      <w:r>
        <w:rPr>
          <w:lang w:val="en-US"/>
        </w:rPr>
        <w:t>GUI</w:t>
      </w:r>
      <w:r w:rsidRPr="00AB11F1">
        <w:t xml:space="preserve"> – </w:t>
      </w:r>
      <w:r>
        <w:t>графический пользовательский интерфейс</w:t>
      </w:r>
    </w:p>
    <w:p w14:paraId="34C058A6" w14:textId="77777777" w:rsidR="00106590" w:rsidRPr="00866ABE" w:rsidRDefault="00106590" w:rsidP="008532F7">
      <w:pPr>
        <w:pStyle w:val="a3"/>
      </w:pPr>
      <w:r>
        <w:rPr>
          <w:lang w:val="en-US"/>
        </w:rPr>
        <w:t>HMAC</w:t>
      </w:r>
      <w:r w:rsidRPr="00866ABE">
        <w:t xml:space="preserve"> – </w:t>
      </w:r>
      <w:r>
        <w:rPr>
          <w:lang w:val="en-US"/>
        </w:rPr>
        <w:t>Hash</w:t>
      </w:r>
      <w:r w:rsidRPr="00866ABE">
        <w:t>-</w:t>
      </w:r>
      <w:r>
        <w:rPr>
          <w:lang w:val="en-US"/>
        </w:rPr>
        <w:t>based</w:t>
      </w:r>
      <w:r w:rsidRPr="00866ABE">
        <w:t xml:space="preserve"> </w:t>
      </w:r>
      <w:r>
        <w:rPr>
          <w:lang w:val="en-US"/>
        </w:rPr>
        <w:t>Message</w:t>
      </w:r>
      <w:r w:rsidRPr="00866ABE">
        <w:t xml:space="preserve"> </w:t>
      </w:r>
      <w:r>
        <w:rPr>
          <w:lang w:val="en-US"/>
        </w:rPr>
        <w:t>Authentication</w:t>
      </w:r>
      <w:r w:rsidRPr="00866ABE">
        <w:t xml:space="preserve"> </w:t>
      </w:r>
      <w:r>
        <w:rPr>
          <w:lang w:val="en-US"/>
        </w:rPr>
        <w:t>Code</w:t>
      </w:r>
    </w:p>
    <w:p w14:paraId="5215A6D4" w14:textId="77777777" w:rsidR="00106590" w:rsidRPr="00AB11F1" w:rsidRDefault="00106590" w:rsidP="008532F7">
      <w:pPr>
        <w:pStyle w:val="a3"/>
      </w:pPr>
      <w:r>
        <w:rPr>
          <w:lang w:val="en-US"/>
        </w:rPr>
        <w:t>IDE</w:t>
      </w:r>
      <w:r w:rsidRPr="00AB11F1">
        <w:t xml:space="preserve"> - интегрированная среда разработки</w:t>
      </w:r>
    </w:p>
    <w:p w14:paraId="23ADFAA5" w14:textId="77777777" w:rsidR="00106590" w:rsidRPr="0065545B" w:rsidRDefault="00106590" w:rsidP="008532F7">
      <w:pPr>
        <w:pStyle w:val="a3"/>
      </w:pPr>
      <w:r>
        <w:rPr>
          <w:lang w:val="en-US"/>
        </w:rPr>
        <w:t>ORM</w:t>
      </w:r>
      <w:r>
        <w:t xml:space="preserve"> - </w:t>
      </w:r>
      <w:r w:rsidRPr="0065545B">
        <w:t>объектно-реляционное отображение</w:t>
      </w:r>
    </w:p>
    <w:p w14:paraId="6475476F" w14:textId="77777777" w:rsidR="00106590" w:rsidRPr="00A41D03" w:rsidRDefault="00106590" w:rsidP="008532F7">
      <w:pPr>
        <w:pStyle w:val="a3"/>
      </w:pPr>
      <w:r>
        <w:rPr>
          <w:lang w:val="en-US"/>
        </w:rPr>
        <w:t>PDA</w:t>
      </w:r>
      <w:r w:rsidRPr="00A41D03">
        <w:t xml:space="preserve"> - атаки по заранее вычисленным словарям</w:t>
      </w:r>
    </w:p>
    <w:p w14:paraId="02424FB6" w14:textId="77777777" w:rsidR="00106590" w:rsidRPr="0065545B" w:rsidRDefault="00106590" w:rsidP="008532F7">
      <w:pPr>
        <w:pStyle w:val="a3"/>
      </w:pPr>
      <w:r>
        <w:rPr>
          <w:lang w:val="en-US"/>
        </w:rPr>
        <w:t>RAM</w:t>
      </w:r>
      <w:r w:rsidRPr="0065545B">
        <w:t xml:space="preserve"> – </w:t>
      </w:r>
      <w:r>
        <w:t>оперативная память</w:t>
      </w:r>
    </w:p>
    <w:p w14:paraId="44F89930" w14:textId="77777777" w:rsidR="00106590" w:rsidRPr="0065545B" w:rsidRDefault="00106590" w:rsidP="008532F7">
      <w:pPr>
        <w:pStyle w:val="a3"/>
      </w:pPr>
      <w:r>
        <w:rPr>
          <w:lang w:val="en-US"/>
        </w:rPr>
        <w:t>SDK</w:t>
      </w:r>
      <w:r w:rsidRPr="00370847">
        <w:t xml:space="preserve"> – набор инструментов для разработки программного обеспечения</w:t>
      </w:r>
    </w:p>
    <w:p w14:paraId="10199664" w14:textId="77777777" w:rsidR="00106590" w:rsidRPr="00211082" w:rsidRDefault="00106590" w:rsidP="008532F7">
      <w:pPr>
        <w:pStyle w:val="a3"/>
      </w:pPr>
      <w:r>
        <w:rPr>
          <w:lang w:val="en-US"/>
        </w:rPr>
        <w:t>SHA</w:t>
      </w:r>
      <w:r w:rsidRPr="00211082">
        <w:t xml:space="preserve">-256 – </w:t>
      </w:r>
      <w:r>
        <w:rPr>
          <w:lang w:val="en-US"/>
        </w:rPr>
        <w:t>Secure</w:t>
      </w:r>
      <w:r w:rsidRPr="00211082">
        <w:t xml:space="preserve"> </w:t>
      </w:r>
      <w:r>
        <w:rPr>
          <w:lang w:val="en-US"/>
        </w:rPr>
        <w:t>Hash</w:t>
      </w:r>
      <w:r w:rsidRPr="00211082">
        <w:t xml:space="preserve"> </w:t>
      </w:r>
      <w:r>
        <w:rPr>
          <w:lang w:val="en-US"/>
        </w:rPr>
        <w:t>Algorithm</w:t>
      </w:r>
      <w:r w:rsidRPr="00211082">
        <w:t xml:space="preserve"> 256-</w:t>
      </w:r>
      <w:r>
        <w:rPr>
          <w:lang w:val="en-US"/>
        </w:rPr>
        <w:t>bit</w:t>
      </w:r>
    </w:p>
    <w:p w14:paraId="40AB3D8A" w14:textId="77777777" w:rsidR="00106590" w:rsidRPr="00D74E18" w:rsidRDefault="00106590" w:rsidP="008532F7">
      <w:pPr>
        <w:pStyle w:val="a3"/>
      </w:pPr>
      <w:r>
        <w:rPr>
          <w:lang w:val="en-US"/>
        </w:rPr>
        <w:t>SQL</w:t>
      </w:r>
      <w:r w:rsidRPr="00D74E18">
        <w:t xml:space="preserve"> – </w:t>
      </w:r>
      <w:r>
        <w:t>язык структурированных запросов</w:t>
      </w:r>
    </w:p>
    <w:p w14:paraId="0464AE5A" w14:textId="77777777" w:rsidR="00106590" w:rsidRDefault="00106590" w:rsidP="008532F7">
      <w:pPr>
        <w:pStyle w:val="a3"/>
      </w:pPr>
      <w:r>
        <w:rPr>
          <w:lang w:val="en-US"/>
        </w:rPr>
        <w:t>UI</w:t>
      </w:r>
      <w:r w:rsidRPr="0065545B">
        <w:t xml:space="preserve"> – </w:t>
      </w:r>
      <w:r>
        <w:t>пользовательский интерфейс</w:t>
      </w:r>
    </w:p>
    <w:p w14:paraId="258176A8" w14:textId="77777777" w:rsidR="00106590" w:rsidRPr="00211082" w:rsidRDefault="00106590" w:rsidP="008532F7">
      <w:pPr>
        <w:pStyle w:val="a3"/>
      </w:pPr>
      <w:r w:rsidRPr="008532F7">
        <w:rPr>
          <w:lang w:val="en-US"/>
        </w:rPr>
        <w:t>UML</w:t>
      </w:r>
      <w:r w:rsidRPr="00211082">
        <w:t xml:space="preserve"> – </w:t>
      </w:r>
      <w:r w:rsidRPr="008532F7">
        <w:t>унифицированный</w:t>
      </w:r>
      <w:r w:rsidRPr="00211082">
        <w:t xml:space="preserve"> </w:t>
      </w:r>
      <w:r w:rsidRPr="008532F7">
        <w:t>язык</w:t>
      </w:r>
      <w:r w:rsidRPr="00211082">
        <w:t xml:space="preserve"> </w:t>
      </w:r>
      <w:r w:rsidRPr="008532F7">
        <w:t>моделирования</w:t>
      </w:r>
    </w:p>
    <w:p w14:paraId="72B1DB34" w14:textId="77777777" w:rsidR="00106590" w:rsidRPr="00C7796B" w:rsidRDefault="00106590" w:rsidP="008532F7">
      <w:pPr>
        <w:pStyle w:val="a3"/>
      </w:pPr>
      <w:r w:rsidRPr="008532F7">
        <w:rPr>
          <w:lang w:val="en-US"/>
        </w:rPr>
        <w:t>WPF</w:t>
      </w:r>
      <w:r w:rsidRPr="00C7796B">
        <w:t xml:space="preserve"> – </w:t>
      </w:r>
      <w:r w:rsidRPr="008532F7">
        <w:rPr>
          <w:lang w:val="en-US"/>
        </w:rPr>
        <w:t>Windows</w:t>
      </w:r>
      <w:r w:rsidRPr="00C7796B">
        <w:t xml:space="preserve"> </w:t>
      </w:r>
      <w:r w:rsidRPr="008532F7">
        <w:rPr>
          <w:lang w:val="en-US"/>
        </w:rPr>
        <w:t>Presentation</w:t>
      </w:r>
      <w:r w:rsidRPr="00C7796B">
        <w:t xml:space="preserve"> </w:t>
      </w:r>
      <w:r w:rsidRPr="008532F7">
        <w:rPr>
          <w:lang w:val="en-US"/>
        </w:rPr>
        <w:t>Foundation</w:t>
      </w:r>
    </w:p>
    <w:p w14:paraId="023F5439" w14:textId="77777777" w:rsidR="00157D07" w:rsidRDefault="008532F7" w:rsidP="008532F7">
      <w:pPr>
        <w:pStyle w:val="a7"/>
      </w:pPr>
      <w:bookmarkStart w:id="3" w:name="_Toc201228120"/>
      <w:r>
        <w:lastRenderedPageBreak/>
        <w:t>Введение</w:t>
      </w:r>
      <w:bookmarkEnd w:id="3"/>
    </w:p>
    <w:p w14:paraId="59E28C3F" w14:textId="6326BC75" w:rsidR="00390F2E" w:rsidRDefault="007D6B06" w:rsidP="00E86806">
      <w:pPr>
        <w:pStyle w:val="a3"/>
      </w:pPr>
      <w:r>
        <w:t>Базой производств</w:t>
      </w:r>
      <w:r w:rsidR="00926981">
        <w:t>енной</w:t>
      </w:r>
      <w:r>
        <w:t xml:space="preserve"> практики является МБОУ ОШ №12. Предприятие занимается обучением школьников, в том числе с использованием информационных технологий.</w:t>
      </w:r>
    </w:p>
    <w:p w14:paraId="060397E5" w14:textId="31660F4B" w:rsidR="007D6B06" w:rsidRDefault="007D6B06" w:rsidP="00E86806">
      <w:pPr>
        <w:pStyle w:val="a3"/>
      </w:pPr>
      <w:r>
        <w:t>Цел</w:t>
      </w:r>
      <w:r w:rsidR="0011148A">
        <w:t>ями</w:t>
      </w:r>
      <w:r>
        <w:t xml:space="preserve"> производственной практики</w:t>
      </w:r>
      <w:r w:rsidR="003C1B0D">
        <w:t xml:space="preserve"> явля</w:t>
      </w:r>
      <w:r w:rsidR="00926981">
        <w:t>ю</w:t>
      </w:r>
      <w:r w:rsidR="003C1B0D">
        <w:t>тся</w:t>
      </w:r>
      <w:r>
        <w:t>:</w:t>
      </w:r>
    </w:p>
    <w:p w14:paraId="5FF2E8CD" w14:textId="0FAC3419" w:rsidR="007D6B06" w:rsidRPr="007D6B06" w:rsidRDefault="007D6B06" w:rsidP="003C528C">
      <w:pPr>
        <w:pStyle w:val="a1"/>
      </w:pPr>
      <w:r>
        <w:t>получение практического опыта по выполнению работ по ПМ.01 «Разработка программных модулей программного обеспечения для компьютерных систем» и развитие общих и профессиональных компетенций</w:t>
      </w:r>
      <w:r w:rsidRPr="007D6B06">
        <w:t>;</w:t>
      </w:r>
    </w:p>
    <w:p w14:paraId="197A2085" w14:textId="37B668BC" w:rsidR="007D6B06" w:rsidRDefault="007D6B06" w:rsidP="003C528C">
      <w:pPr>
        <w:pStyle w:val="a1"/>
      </w:pPr>
      <w:r>
        <w:t>получение практического опыта по выполнению работ по ПМ.11 «</w:t>
      </w:r>
      <w:r w:rsidR="003E12BF">
        <w:t>Разработка, администрирование и защита баз данных» и развитие общих и профессиональных компетенций.</w:t>
      </w:r>
    </w:p>
    <w:p w14:paraId="18C3D828" w14:textId="08AF8749" w:rsidR="003E12BF" w:rsidRDefault="003E12BF" w:rsidP="00E86806">
      <w:pPr>
        <w:pStyle w:val="a3"/>
      </w:pPr>
      <w:r>
        <w:t>Задач</w:t>
      </w:r>
      <w:r w:rsidR="00926981">
        <w:t>ами</w:t>
      </w:r>
      <w:r>
        <w:t xml:space="preserve"> производственной практики являются:</w:t>
      </w:r>
    </w:p>
    <w:p w14:paraId="5A30ED8A" w14:textId="31A407E3" w:rsidR="003E12BF" w:rsidRPr="003E12BF" w:rsidRDefault="003E12BF" w:rsidP="003C528C">
      <w:pPr>
        <w:pStyle w:val="a1"/>
      </w:pPr>
      <w:r>
        <w:t>разработка алгоритма поставленной задачи и создание схемы алгоритма с использованием специализированного программного обеспечения</w:t>
      </w:r>
      <w:r w:rsidRPr="003E12BF">
        <w:t>;</w:t>
      </w:r>
    </w:p>
    <w:p w14:paraId="12ADFC5F" w14:textId="7CED6317" w:rsidR="003E12BF" w:rsidRPr="004B6816" w:rsidRDefault="003E12BF" w:rsidP="003C528C">
      <w:pPr>
        <w:pStyle w:val="a1"/>
      </w:pPr>
      <w:r>
        <w:t xml:space="preserve">описание работы программного модуля с помощью языка моделирование </w:t>
      </w:r>
      <w:r>
        <w:rPr>
          <w:lang w:val="en-US"/>
        </w:rPr>
        <w:t>UML</w:t>
      </w:r>
      <w:r w:rsidRPr="003E12BF">
        <w:t xml:space="preserve"> </w:t>
      </w:r>
      <w:r>
        <w:t>с использованием специализированного программного обеспечения</w:t>
      </w:r>
      <w:r w:rsidRPr="003E12BF">
        <w:t>;</w:t>
      </w:r>
    </w:p>
    <w:p w14:paraId="02A8F351" w14:textId="5D04712D" w:rsidR="003E12BF" w:rsidRPr="004B6816" w:rsidRDefault="003E12BF" w:rsidP="003C528C">
      <w:pPr>
        <w:pStyle w:val="a1"/>
      </w:pPr>
      <w:r>
        <w:t>разработка кода программного продукта на основе готовой спецификации на уровне модуля</w:t>
      </w:r>
      <w:r w:rsidRPr="003E12BF">
        <w:t>;</w:t>
      </w:r>
    </w:p>
    <w:p w14:paraId="20245D9A" w14:textId="7694F906" w:rsidR="003E12BF" w:rsidRPr="004B6816" w:rsidRDefault="00A8450C" w:rsidP="003C528C">
      <w:pPr>
        <w:pStyle w:val="a1"/>
      </w:pPr>
      <w:r>
        <w:t>разработка на основе готовой спецификации кода программного продукта с графическим интерфейсом пользователя на высокоуровневом языке программирования</w:t>
      </w:r>
      <w:r w:rsidRPr="00A8450C">
        <w:t>;</w:t>
      </w:r>
    </w:p>
    <w:p w14:paraId="3836A72D" w14:textId="452ADACA" w:rsidR="00A8450C" w:rsidRPr="004B6816" w:rsidRDefault="00A8450C" w:rsidP="003C528C">
      <w:pPr>
        <w:pStyle w:val="a1"/>
      </w:pPr>
      <w:r>
        <w:t>использование инструментальных средств на этапе отладки программного продукта</w:t>
      </w:r>
      <w:r w:rsidRPr="00A8450C">
        <w:t>;</w:t>
      </w:r>
    </w:p>
    <w:p w14:paraId="34580DEF" w14:textId="3C9B554E" w:rsidR="00A8450C" w:rsidRPr="004B6816" w:rsidRDefault="00A8450C" w:rsidP="003C528C">
      <w:pPr>
        <w:pStyle w:val="a1"/>
      </w:pPr>
      <w:r>
        <w:t>проведение тестирования программного модуля по определённому сценарию</w:t>
      </w:r>
      <w:r w:rsidRPr="00A8450C">
        <w:t>;</w:t>
      </w:r>
    </w:p>
    <w:p w14:paraId="215B3F88" w14:textId="001F68E1" w:rsidR="00A8450C" w:rsidRPr="004B6816" w:rsidRDefault="00A8450C" w:rsidP="003C528C">
      <w:pPr>
        <w:pStyle w:val="a1"/>
      </w:pPr>
      <w:r>
        <w:t>разработка модульных тестов и выполнение автоматизированного тестирования программного модуля</w:t>
      </w:r>
      <w:r w:rsidRPr="00A8450C">
        <w:t>;</w:t>
      </w:r>
    </w:p>
    <w:p w14:paraId="0FF57B1B" w14:textId="776C2F9E" w:rsidR="00A8450C" w:rsidRPr="00A8450C" w:rsidRDefault="00A8450C" w:rsidP="00734A2E">
      <w:pPr>
        <w:pStyle w:val="a1"/>
      </w:pPr>
      <w:r w:rsidRPr="003C528C">
        <w:rPr>
          <w:rStyle w:val="af6"/>
        </w:rPr>
        <w:lastRenderedPageBreak/>
        <w:t>рефакторинг программного кода</w:t>
      </w:r>
      <w:r w:rsidRPr="00A8450C">
        <w:t>;</w:t>
      </w:r>
    </w:p>
    <w:p w14:paraId="2357ABE2" w14:textId="10AB0564" w:rsidR="00A8450C" w:rsidRPr="004B6816" w:rsidRDefault="00A8450C" w:rsidP="003C528C">
      <w:pPr>
        <w:pStyle w:val="a1"/>
      </w:pPr>
      <w:r>
        <w:t>разработка мобильного приложения</w:t>
      </w:r>
      <w:r w:rsidRPr="004B6816">
        <w:t>;</w:t>
      </w:r>
    </w:p>
    <w:p w14:paraId="6405D391" w14:textId="24B06A90" w:rsidR="00A8450C" w:rsidRPr="004B6816" w:rsidRDefault="00A8450C" w:rsidP="003C528C">
      <w:pPr>
        <w:pStyle w:val="a1"/>
      </w:pPr>
      <w:r>
        <w:t>выделение объектов и атрибутов в соответствии с заданием</w:t>
      </w:r>
      <w:r w:rsidRPr="00A8450C">
        <w:t>;</w:t>
      </w:r>
    </w:p>
    <w:p w14:paraId="74A94314" w14:textId="303318F4" w:rsidR="00A8450C" w:rsidRPr="004B6816" w:rsidRDefault="00A8450C" w:rsidP="003C528C">
      <w:pPr>
        <w:pStyle w:val="a1"/>
      </w:pPr>
      <w:r>
        <w:t>построение и обоснование концептуальной модели БД</w:t>
      </w:r>
      <w:r w:rsidRPr="00A8450C">
        <w:t>;</w:t>
      </w:r>
    </w:p>
    <w:p w14:paraId="6BFE4C7C" w14:textId="47408169" w:rsidR="00A8450C" w:rsidRPr="004B6816" w:rsidRDefault="00A8450C" w:rsidP="003C528C">
      <w:pPr>
        <w:pStyle w:val="a1"/>
      </w:pPr>
      <w:r>
        <w:t>проектирование логической и физической схемы БД</w:t>
      </w:r>
      <w:r w:rsidRPr="00A8450C">
        <w:t>;</w:t>
      </w:r>
    </w:p>
    <w:p w14:paraId="2C2351D8" w14:textId="050D62C5" w:rsidR="00A8450C" w:rsidRPr="004B6816" w:rsidRDefault="00A8450C" w:rsidP="003C528C">
      <w:pPr>
        <w:pStyle w:val="a1"/>
      </w:pPr>
      <w:r>
        <w:t xml:space="preserve">работа с современными </w:t>
      </w:r>
      <w:r>
        <w:rPr>
          <w:lang w:val="en-US"/>
        </w:rPr>
        <w:t>CASE</w:t>
      </w:r>
      <w:r w:rsidRPr="00A8450C">
        <w:t>-</w:t>
      </w:r>
      <w:r>
        <w:t>средствами проектирования БД</w:t>
      </w:r>
      <w:r w:rsidRPr="00A8450C">
        <w:t>;</w:t>
      </w:r>
    </w:p>
    <w:p w14:paraId="1A699B2C" w14:textId="36C24722" w:rsidR="00A8450C" w:rsidRPr="00A8450C" w:rsidRDefault="00A8450C" w:rsidP="003C528C">
      <w:pPr>
        <w:pStyle w:val="a1"/>
      </w:pPr>
      <w:r>
        <w:t>формирование и настройки схемы БД</w:t>
      </w:r>
      <w:r w:rsidRPr="00A8450C">
        <w:t>;</w:t>
      </w:r>
    </w:p>
    <w:p w14:paraId="22CA53A2" w14:textId="268C3E4B" w:rsidR="00A8450C" w:rsidRPr="004B6816" w:rsidRDefault="00A8450C" w:rsidP="003C528C">
      <w:pPr>
        <w:pStyle w:val="a1"/>
      </w:pPr>
      <w:r>
        <w:t>создание индексов в таблице БД</w:t>
      </w:r>
      <w:r w:rsidRPr="00A8450C">
        <w:t>;</w:t>
      </w:r>
    </w:p>
    <w:p w14:paraId="419C2F3D" w14:textId="7997434A" w:rsidR="00A8450C" w:rsidRPr="004B6816" w:rsidRDefault="00A8450C" w:rsidP="003C528C">
      <w:pPr>
        <w:pStyle w:val="a1"/>
      </w:pPr>
      <w:r>
        <w:t>использование средств заполнения БД</w:t>
      </w:r>
      <w:r w:rsidRPr="004B6816">
        <w:t>;</w:t>
      </w:r>
    </w:p>
    <w:p w14:paraId="136DF6E6" w14:textId="27D7C0C1" w:rsidR="00A8450C" w:rsidRPr="004B6816" w:rsidRDefault="00A8450C" w:rsidP="003C528C">
      <w:pPr>
        <w:pStyle w:val="a1"/>
      </w:pPr>
      <w:r>
        <w:t>создание представлений БД</w:t>
      </w:r>
      <w:r w:rsidRPr="004B6816">
        <w:t>;</w:t>
      </w:r>
    </w:p>
    <w:p w14:paraId="120B56C8" w14:textId="23E5A700" w:rsidR="00A8450C" w:rsidRPr="004B6816" w:rsidRDefault="00A8450C" w:rsidP="003C528C">
      <w:pPr>
        <w:pStyle w:val="a1"/>
      </w:pPr>
      <w:r>
        <w:t>создание хранимых процедур и триггеров БД</w:t>
      </w:r>
      <w:r w:rsidRPr="00A8450C">
        <w:t>;</w:t>
      </w:r>
    </w:p>
    <w:p w14:paraId="341B6440" w14:textId="11799EAF" w:rsidR="00A8450C" w:rsidRPr="004B6816" w:rsidRDefault="00A8450C" w:rsidP="003C528C">
      <w:pPr>
        <w:pStyle w:val="a1"/>
      </w:pPr>
      <w:r>
        <w:t>создание запросов к БД</w:t>
      </w:r>
      <w:r w:rsidRPr="004B6816">
        <w:t>;</w:t>
      </w:r>
    </w:p>
    <w:p w14:paraId="66ED539D" w14:textId="37773532" w:rsidR="00A8450C" w:rsidRPr="004B6816" w:rsidRDefault="00A8450C" w:rsidP="003C528C">
      <w:pPr>
        <w:pStyle w:val="a1"/>
      </w:pPr>
      <w:r>
        <w:t xml:space="preserve">установка и настройка </w:t>
      </w:r>
      <w:r>
        <w:rPr>
          <w:lang w:val="en-US"/>
        </w:rPr>
        <w:t>SQL</w:t>
      </w:r>
      <w:r w:rsidRPr="00A8450C">
        <w:t>-</w:t>
      </w:r>
      <w:r>
        <w:t>сервера</w:t>
      </w:r>
      <w:r w:rsidRPr="00A8450C">
        <w:t>;</w:t>
      </w:r>
    </w:p>
    <w:p w14:paraId="5977DAF7" w14:textId="46D2239D" w:rsidR="00A8450C" w:rsidRPr="004B6816" w:rsidRDefault="00A67608" w:rsidP="003C528C">
      <w:pPr>
        <w:pStyle w:val="a1"/>
      </w:pPr>
      <w:r>
        <w:t>управление пользователями и ролями в конкретной СУБД</w:t>
      </w:r>
      <w:r w:rsidRPr="00A67608">
        <w:t>;</w:t>
      </w:r>
    </w:p>
    <w:p w14:paraId="03718A32" w14:textId="1FAF3840" w:rsidR="00A67608" w:rsidRPr="004B6816" w:rsidRDefault="00A67608" w:rsidP="003C528C">
      <w:pPr>
        <w:pStyle w:val="a1"/>
      </w:pPr>
      <w:r>
        <w:t>осуществление контроля доступа к данным и управление привилегиями</w:t>
      </w:r>
      <w:r w:rsidRPr="00A67608">
        <w:t>;</w:t>
      </w:r>
    </w:p>
    <w:p w14:paraId="51B90F05" w14:textId="7F0AE3CD" w:rsidR="00A67608" w:rsidRPr="004B6816" w:rsidRDefault="00A67608" w:rsidP="003C528C">
      <w:pPr>
        <w:pStyle w:val="a1"/>
      </w:pPr>
      <w:r>
        <w:t>использование стандартных методов защиты объектов БД</w:t>
      </w:r>
      <w:r w:rsidRPr="00A67608">
        <w:t>;</w:t>
      </w:r>
    </w:p>
    <w:p w14:paraId="6099E696" w14:textId="597D739A" w:rsidR="00A67608" w:rsidRPr="004B6816" w:rsidRDefault="00A67608" w:rsidP="003C528C">
      <w:pPr>
        <w:pStyle w:val="a1"/>
      </w:pPr>
      <w:r>
        <w:t>вы</w:t>
      </w:r>
      <w:r w:rsidR="008D75C9">
        <w:t>полнение резервного копирования БД</w:t>
      </w:r>
      <w:r w:rsidR="008D75C9" w:rsidRPr="004B6816">
        <w:t>;</w:t>
      </w:r>
    </w:p>
    <w:p w14:paraId="6ACEEAAF" w14:textId="3BB20D16" w:rsidR="008D75C9" w:rsidRDefault="008D75C9" w:rsidP="003C528C">
      <w:pPr>
        <w:pStyle w:val="a1"/>
      </w:pPr>
      <w:r>
        <w:t>восстановление БД из резервной копии</w:t>
      </w:r>
      <w:r w:rsidRPr="008D75C9">
        <w:t>.</w:t>
      </w:r>
    </w:p>
    <w:p w14:paraId="22A82144" w14:textId="5A6F5D11" w:rsidR="008D75C9" w:rsidRDefault="008D75C9" w:rsidP="00A8450C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14:paraId="1032A25B" w14:textId="335F30A7" w:rsidR="00DE15A2" w:rsidRDefault="008D75C9" w:rsidP="003C528C">
      <w:pPr>
        <w:pStyle w:val="a1"/>
        <w:rPr>
          <w:lang w:val="en-US"/>
        </w:rPr>
      </w:pPr>
      <w:r>
        <w:t>процессор</w:t>
      </w:r>
      <w:r w:rsidRPr="00DE15A2">
        <w:rPr>
          <w:lang w:val="en-US"/>
        </w:rPr>
        <w:t xml:space="preserve">: </w:t>
      </w:r>
      <w:r w:rsidR="00DE15A2">
        <w:rPr>
          <w:lang w:val="en-US"/>
        </w:rPr>
        <w:t>AMD A4-9125 RADEON R3;</w:t>
      </w:r>
    </w:p>
    <w:p w14:paraId="3ADCA204" w14:textId="7FE58436" w:rsidR="00DE15A2" w:rsidRDefault="00DE15A2" w:rsidP="003C528C">
      <w:pPr>
        <w:pStyle w:val="a1"/>
      </w:pPr>
      <w:r>
        <w:t xml:space="preserve">системная плата: </w:t>
      </w:r>
      <w:r>
        <w:rPr>
          <w:lang w:val="en-US"/>
        </w:rPr>
        <w:t>LENOVO</w:t>
      </w:r>
      <w:r w:rsidRPr="004B6816">
        <w:t xml:space="preserve"> </w:t>
      </w:r>
      <w:r>
        <w:rPr>
          <w:lang w:val="en-US"/>
        </w:rPr>
        <w:t>LNVNB</w:t>
      </w:r>
      <w:r w:rsidRPr="004B6816">
        <w:t>161216;</w:t>
      </w:r>
    </w:p>
    <w:p w14:paraId="516B3183" w14:textId="6ADD2092" w:rsidR="00DE15A2" w:rsidRPr="004B6816" w:rsidRDefault="00DE15A2" w:rsidP="003C528C">
      <w:pPr>
        <w:pStyle w:val="a1"/>
      </w:pPr>
      <w:r>
        <w:t>видеокарта: встроенная</w:t>
      </w:r>
      <w:r w:rsidRPr="004B6816">
        <w:t>;</w:t>
      </w:r>
    </w:p>
    <w:p w14:paraId="37FC5037" w14:textId="2ACAEBB1" w:rsidR="00DE15A2" w:rsidRPr="004B6816" w:rsidRDefault="00DE15A2" w:rsidP="003C528C">
      <w:pPr>
        <w:pStyle w:val="a1"/>
      </w:pPr>
      <w:r>
        <w:t>оперативная память: 16ГБ</w:t>
      </w:r>
      <w:r w:rsidRPr="004B6816">
        <w:t>;</w:t>
      </w:r>
    </w:p>
    <w:p w14:paraId="472CE657" w14:textId="0AB464D2" w:rsidR="00DE15A2" w:rsidRPr="004B6816" w:rsidRDefault="00DE15A2" w:rsidP="003C528C">
      <w:pPr>
        <w:pStyle w:val="a1"/>
      </w:pPr>
      <w:r>
        <w:t xml:space="preserve">операционная система: </w:t>
      </w:r>
      <w:r>
        <w:rPr>
          <w:lang w:val="en-US"/>
        </w:rPr>
        <w:t>Microsoft</w:t>
      </w:r>
      <w:r w:rsidRPr="00DE15A2">
        <w:t xml:space="preserve"> </w:t>
      </w:r>
      <w:r>
        <w:rPr>
          <w:lang w:val="en-US"/>
        </w:rPr>
        <w:t>Windows</w:t>
      </w:r>
      <w:r w:rsidRPr="00DE15A2">
        <w:t xml:space="preserve"> 10 </w:t>
      </w:r>
      <w:r>
        <w:rPr>
          <w:lang w:val="en-US"/>
        </w:rPr>
        <w:t>Pro</w:t>
      </w:r>
      <w:r w:rsidRPr="00DE15A2">
        <w:t>;</w:t>
      </w:r>
    </w:p>
    <w:p w14:paraId="6BFE275C" w14:textId="47542292" w:rsidR="00DE15A2" w:rsidRPr="0052776E" w:rsidRDefault="00DE15A2" w:rsidP="003C528C">
      <w:pPr>
        <w:pStyle w:val="a1"/>
        <w:rPr>
          <w:lang w:val="en-US"/>
        </w:rPr>
      </w:pPr>
      <w:r>
        <w:t>прикладное</w:t>
      </w:r>
      <w:r w:rsidRPr="00DE15A2">
        <w:rPr>
          <w:lang w:val="en-US"/>
        </w:rPr>
        <w:t xml:space="preserve"> </w:t>
      </w:r>
      <w:r>
        <w:t>ПО</w:t>
      </w:r>
      <w:r w:rsidRPr="00DE15A2">
        <w:rPr>
          <w:lang w:val="en-US"/>
        </w:rPr>
        <w:t xml:space="preserve">: </w:t>
      </w:r>
      <w:r>
        <w:rPr>
          <w:lang w:val="en-US"/>
        </w:rPr>
        <w:t>Microsoft Office, Microsoft Edge, Visual Studio 2022,</w:t>
      </w:r>
      <w:r w:rsidR="00395105">
        <w:rPr>
          <w:lang w:val="en-US"/>
        </w:rPr>
        <w:t xml:space="preserve"> Android Studio,</w:t>
      </w:r>
      <w:r>
        <w:rPr>
          <w:lang w:val="en-US"/>
        </w:rPr>
        <w:t xml:space="preserve"> Microsoft SQL Server Management Studio 20, </w:t>
      </w:r>
      <w:r w:rsidR="00E22543">
        <w:rPr>
          <w:lang w:val="en-US"/>
        </w:rPr>
        <w:t>D</w:t>
      </w:r>
      <w:r>
        <w:rPr>
          <w:lang w:val="en-US"/>
        </w:rPr>
        <w:t>r</w:t>
      </w:r>
      <w:r w:rsidR="00E22543">
        <w:rPr>
          <w:lang w:val="en-US"/>
        </w:rPr>
        <w:t>a</w:t>
      </w:r>
      <w:r>
        <w:rPr>
          <w:lang w:val="en-US"/>
        </w:rPr>
        <w:t>w.io.</w:t>
      </w:r>
    </w:p>
    <w:p w14:paraId="632B2B5F" w14:textId="77777777" w:rsidR="00810637" w:rsidRPr="004B6816" w:rsidRDefault="00F116CE" w:rsidP="007B1296">
      <w:pPr>
        <w:pStyle w:val="1"/>
      </w:pPr>
      <w:bookmarkStart w:id="4" w:name="_Toc201228121"/>
      <w:r>
        <w:lastRenderedPageBreak/>
        <w:t>Охрана труда и техника безопасности при работе на ПК</w:t>
      </w:r>
      <w:bookmarkEnd w:id="4"/>
    </w:p>
    <w:p w14:paraId="3EA1BA64" w14:textId="25523A0A" w:rsidR="004771ED" w:rsidRPr="004771ED" w:rsidRDefault="004771ED" w:rsidP="00A95FFF">
      <w:pPr>
        <w:pStyle w:val="2"/>
        <w:rPr>
          <w:lang w:val="en-US"/>
        </w:rPr>
      </w:pPr>
      <w:bookmarkStart w:id="5" w:name="_Toc201228122"/>
      <w:r>
        <w:t>Общие требования безопасности</w:t>
      </w:r>
      <w:bookmarkEnd w:id="5"/>
    </w:p>
    <w:p w14:paraId="0A2BB73A" w14:textId="4261E7A2" w:rsidR="002F1F23" w:rsidRDefault="007D6B06" w:rsidP="002F1F23">
      <w:pPr>
        <w:pStyle w:val="a3"/>
      </w:pPr>
      <w:r>
        <w:t>Действия настоящей инструкции распространяется на всех работников образовательного учреждения, которые при использовании своих должностных обязанностей используют ПЭВМ и ВДТ.</w:t>
      </w:r>
    </w:p>
    <w:p w14:paraId="5E11BF07" w14:textId="0B8B12B5" w:rsidR="00DE15A2" w:rsidRDefault="00DE15A2" w:rsidP="00DE15A2">
      <w:pPr>
        <w:pStyle w:val="a3"/>
      </w:pPr>
      <w:r>
        <w:t>К самостоятельной работе с ВДТ и ПЭВМ допускаются:</w:t>
      </w:r>
    </w:p>
    <w:p w14:paraId="7A1AD9C8" w14:textId="14A03BD6" w:rsidR="00DE15A2" w:rsidRPr="00DE15A2" w:rsidRDefault="00DE15A2" w:rsidP="003C528C">
      <w:pPr>
        <w:pStyle w:val="a1"/>
      </w:pPr>
      <w:r>
        <w:t>лица не моложе 18 лет, прошедшие медицинский осмотр и не имеющие противопоказаний по состоянию здоровья для работы с ПЭВМ и ВДТ</w:t>
      </w:r>
      <w:r w:rsidRPr="00DE15A2">
        <w:t>;</w:t>
      </w:r>
    </w:p>
    <w:p w14:paraId="7CAAA580" w14:textId="3F0706F9" w:rsidR="00DE15A2" w:rsidRPr="00DE15A2" w:rsidRDefault="00DE15A2" w:rsidP="003C528C">
      <w:pPr>
        <w:pStyle w:val="a1"/>
      </w:pPr>
      <w:r>
        <w:t>прошедшие, как правило, курс обучения принципам работы с вычислительной техникой и специальное обучение работе с использованием конкретного программного обеспечения</w:t>
      </w:r>
      <w:r w:rsidRPr="00DE15A2">
        <w:t>;</w:t>
      </w:r>
    </w:p>
    <w:p w14:paraId="33EF6E17" w14:textId="1E0E4BED" w:rsidR="00DE15A2" w:rsidRPr="00DE15A2" w:rsidRDefault="00DE15A2" w:rsidP="003C528C">
      <w:pPr>
        <w:pStyle w:val="a1"/>
      </w:pPr>
      <w:r>
        <w:t>прошедшие вводный инструктаж по электробезопасности с присвоением II группы допуска</w:t>
      </w:r>
      <w:r w:rsidRPr="00DE15A2">
        <w:t>;</w:t>
      </w:r>
    </w:p>
    <w:p w14:paraId="1DC15F75" w14:textId="21B0398F" w:rsidR="00DE15A2" w:rsidRDefault="00DE15A2" w:rsidP="003C528C">
      <w:pPr>
        <w:pStyle w:val="a1"/>
      </w:pPr>
      <w:r>
        <w:t>ознакомленные с инструкциями по эксплуатации средств оргтехники (принтеры, сканеры, источники бесперебойного питания и т.п.).</w:t>
      </w:r>
    </w:p>
    <w:p w14:paraId="18907CD0" w14:textId="0D662E0C" w:rsidR="00DE15A2" w:rsidRDefault="00DE15A2" w:rsidP="00DE15A2">
      <w:pPr>
        <w:pStyle w:val="a3"/>
      </w:pPr>
      <w:r>
        <w:t>Опасными факторами при работе с ПЭВМ и ВДТ являются:</w:t>
      </w:r>
    </w:p>
    <w:p w14:paraId="67BBFB04" w14:textId="1FE933CB" w:rsidR="004771ED" w:rsidRPr="004771ED" w:rsidRDefault="00DE15A2" w:rsidP="003C528C">
      <w:pPr>
        <w:pStyle w:val="a1"/>
      </w:pPr>
      <w:r>
        <w:t>физические (низкочастотные электрические и магнитные поля, статическое электричество, лазерное и ультрафиолетовое излучение, повышенная температура, ионизация воздуха, опасное напряжение в электрической сети)</w:t>
      </w:r>
      <w:r w:rsidR="004771ED" w:rsidRPr="004771ED">
        <w:t xml:space="preserve">; </w:t>
      </w:r>
    </w:p>
    <w:p w14:paraId="04F3CB13" w14:textId="32E5BAC6" w:rsidR="004771ED" w:rsidRPr="004B6816" w:rsidRDefault="00DE15A2" w:rsidP="003C528C">
      <w:pPr>
        <w:pStyle w:val="a1"/>
      </w:pPr>
      <w:r>
        <w:t>химические (пыль, вредные химические вещества, выделяемые при работе принтеров)</w:t>
      </w:r>
      <w:r w:rsidR="004771ED" w:rsidRPr="004771ED">
        <w:t>;</w:t>
      </w:r>
    </w:p>
    <w:p w14:paraId="0A68E309" w14:textId="4E03314B" w:rsidR="00DE15A2" w:rsidRPr="004B6816" w:rsidRDefault="00DE15A2" w:rsidP="003C528C">
      <w:pPr>
        <w:pStyle w:val="a1"/>
      </w:pPr>
      <w:r>
        <w:t>психофизиологические (напряжение зрения и внимания, интеллектуальные и эмоциональные нагрузки, длительные статические нагрузки и монотонность труда).</w:t>
      </w:r>
    </w:p>
    <w:p w14:paraId="4A20EC22" w14:textId="66F4FF17" w:rsidR="00F116CE" w:rsidRDefault="00F116CE" w:rsidP="00F116CE">
      <w:pPr>
        <w:pStyle w:val="1"/>
      </w:pPr>
      <w:bookmarkStart w:id="6" w:name="_Toc201228123"/>
      <w:r>
        <w:lastRenderedPageBreak/>
        <w:t>Выполнение работ по ПМ.11</w:t>
      </w:r>
      <w:bookmarkEnd w:id="6"/>
    </w:p>
    <w:p w14:paraId="6C0FB9CD" w14:textId="77777777" w:rsidR="00F116CE" w:rsidRDefault="00F116CE" w:rsidP="00046A82">
      <w:pPr>
        <w:pStyle w:val="2"/>
      </w:pPr>
      <w:bookmarkStart w:id="7" w:name="_Toc201228124"/>
      <w:r>
        <w:t>Проектирование</w:t>
      </w:r>
      <w:r w:rsidR="00046A82">
        <w:t xml:space="preserve"> базы данных</w:t>
      </w:r>
      <w:bookmarkEnd w:id="7"/>
    </w:p>
    <w:p w14:paraId="1665D23A" w14:textId="78576A4F" w:rsidR="004656D4" w:rsidRPr="00FC592F" w:rsidRDefault="000365C0" w:rsidP="00AF739F">
      <w:pPr>
        <w:pStyle w:val="a3"/>
      </w:pPr>
      <w:r w:rsidRPr="000365C0">
        <w:t>В рамках проекта разработана информационная система для автоматизации ключевых процессов школьного учёта: регистрации учеников и учителей, распределения по классам и предметам, фиксации посещаемости и выставления оценок.</w:t>
      </w:r>
    </w:p>
    <w:p w14:paraId="44729BBD" w14:textId="434B0C22" w:rsidR="004656D4" w:rsidRPr="00FC592F" w:rsidRDefault="0017787D" w:rsidP="00FC592F">
      <w:pPr>
        <w:pStyle w:val="a3"/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1D4F3E" wp14:editId="5722A2DE">
                <wp:simplePos x="0" y="0"/>
                <wp:positionH relativeFrom="column">
                  <wp:posOffset>6519015</wp:posOffset>
                </wp:positionH>
                <wp:positionV relativeFrom="paragraph">
                  <wp:posOffset>-220970</wp:posOffset>
                </wp:positionV>
                <wp:extent cx="88200" cy="839520"/>
                <wp:effectExtent l="38100" t="38100" r="45720" b="3683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200" cy="83952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dtfl="http://schemas.microsoft.com/office/word/2024/wordml/sdtformatlock" xmlns:w16du="http://schemas.microsoft.com/office/word/2023/wordml/word16du">
            <w:pict>
              <v:shapetype w14:anchorId="0D2BA1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512.8pt;margin-top:-17.9pt;width:7.95pt;height:6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">
                <v:imagedata r:id="rId9" o:title=""/>
              </v:shape>
            </w:pict>
          </mc:Fallback>
        </mc:AlternateContent>
      </w:r>
      <w:r w:rsidR="004656D4" w:rsidRPr="00FC592F">
        <w:t>Система обеспечивает регистрацию оценок и учёт посещаемости, а также фиксирует распределение учебной нагрузки преподавателей.</w:t>
      </w:r>
    </w:p>
    <w:p w14:paraId="5E49CB62" w14:textId="5E7EE060" w:rsidR="004656D4" w:rsidRDefault="004656D4" w:rsidP="00FC592F">
      <w:pPr>
        <w:pStyle w:val="a3"/>
      </w:pPr>
      <w:r w:rsidRPr="00FC592F">
        <w:t>Основная цель – централизованное хранение данных об учебной деятельности, упрощение контроля посещаемости и успеваемости, повышение эффективности взаимодействия между участниками образовательного процесса.</w:t>
      </w:r>
    </w:p>
    <w:p w14:paraId="74B2E15E" w14:textId="3E48EF3C" w:rsidR="000431FC" w:rsidRDefault="00775F8D" w:rsidP="00E12016">
      <w:pPr>
        <w:pStyle w:val="a3"/>
      </w:pPr>
      <w:r w:rsidRPr="00FC592F">
        <w:t>Для хранения данных выбрана реляционная СУБД Microsoft SQL Server, поэтому концептуальная модель</w:t>
      </w:r>
      <w:r w:rsidR="00BC58D9">
        <w:t xml:space="preserve"> (рисунок 1)</w:t>
      </w:r>
      <w:r w:rsidRPr="00FC592F">
        <w:t xml:space="preserve"> преобразована в логическую</w:t>
      </w:r>
      <w:r w:rsidR="00BC58D9">
        <w:t xml:space="preserve"> </w:t>
      </w:r>
      <w:r w:rsidRPr="00FC592F">
        <w:t>с учётом перехода от ER-модели к реляционной.</w:t>
      </w:r>
      <w:r w:rsidR="00BC58D9">
        <w:t xml:space="preserve"> Модели созданы с помощью</w:t>
      </w:r>
      <w:r w:rsidR="00BC58D9" w:rsidRPr="00BC58D9">
        <w:t xml:space="preserve"> средства проектирования Draw.io.</w:t>
      </w:r>
    </w:p>
    <w:p w14:paraId="28799F46" w14:textId="77777777" w:rsidR="001727A5" w:rsidRDefault="001727A5" w:rsidP="00BC58D9">
      <w:pPr>
        <w:pStyle w:val="a3"/>
        <w:ind w:firstLine="0"/>
      </w:pPr>
    </w:p>
    <w:p w14:paraId="4D967820" w14:textId="172E7762" w:rsidR="00673131" w:rsidRDefault="00BC58D9" w:rsidP="00BC58D9">
      <w:pPr>
        <w:pStyle w:val="a3"/>
        <w:ind w:firstLine="0"/>
        <w:jc w:val="center"/>
      </w:pPr>
      <w:r w:rsidRPr="00FC592F">
        <w:rPr>
          <w:noProof/>
          <w:lang w:eastAsia="ru-RU"/>
        </w:rPr>
        <w:drawing>
          <wp:inline distT="0" distB="0" distL="0" distR="0" wp14:anchorId="6CA6A8A4" wp14:editId="2DC6CA3A">
            <wp:extent cx="3244886" cy="2727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25" cy="281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F01F" w14:textId="268D9950" w:rsidR="00BC58D9" w:rsidRPr="00BC58D9" w:rsidRDefault="00673131" w:rsidP="00BC58D9">
      <w:pPr>
        <w:pStyle w:val="aff2"/>
        <w:jc w:val="center"/>
      </w:pPr>
      <w:r w:rsidRPr="00BC58D9">
        <w:t>Рисунок 1 – Концептуальная модель</w:t>
      </w:r>
    </w:p>
    <w:p w14:paraId="5C9AD841" w14:textId="0F1B2056" w:rsidR="00775F8D" w:rsidRPr="004616A6" w:rsidRDefault="00CA63C6" w:rsidP="00CA63C6">
      <w:pPr>
        <w:pStyle w:val="a3"/>
      </w:pPr>
      <w:r w:rsidRPr="00F16339">
        <w:lastRenderedPageBreak/>
        <w:t xml:space="preserve">На рисунке 2 показана логическая модель предметной области, полученная путем преобразования концептуальной модели и созданная </w:t>
      </w:r>
      <w:r>
        <w:t xml:space="preserve">по принципу 3НФ </w:t>
      </w:r>
      <w:r w:rsidRPr="00F16339">
        <w:t>с помощью средства проектирования Draw.io.</w:t>
      </w:r>
      <w:r>
        <w:t xml:space="preserve"> </w:t>
      </w:r>
      <w:r w:rsidR="00775F8D" w:rsidRPr="00FC592F">
        <w:t>При этом учтены следующие связи между сущностями:</w:t>
      </w:r>
      <w:r w:rsidR="00D069A8" w:rsidRPr="00D069A8">
        <w:t xml:space="preserve"> </w:t>
      </w:r>
    </w:p>
    <w:p w14:paraId="2FDECDEE" w14:textId="5CE3C45D" w:rsidR="0086741B" w:rsidRPr="0086741B" w:rsidRDefault="0086741B" w:rsidP="00941120">
      <w:pPr>
        <w:pStyle w:val="a1"/>
      </w:pPr>
      <w:r>
        <w:t>связь между Ученики и Классы –</w:t>
      </w:r>
      <w:r w:rsidR="00306376" w:rsidRPr="00306376">
        <w:t xml:space="preserve"> М:1</w:t>
      </w:r>
      <w:r>
        <w:t xml:space="preserve">, поэтому формируется </w:t>
      </w:r>
      <w:r w:rsidR="00306376">
        <w:t>два</w:t>
      </w:r>
      <w:r>
        <w:t xml:space="preserve"> отношений с внешним ключ</w:t>
      </w:r>
      <w:r w:rsidR="00306376">
        <w:t>ом</w:t>
      </w:r>
      <w:r>
        <w:t xml:space="preserve"> в отношении Классы</w:t>
      </w:r>
      <w:r w:rsidRPr="0086741B">
        <w:t>;</w:t>
      </w:r>
    </w:p>
    <w:p w14:paraId="05011967" w14:textId="33E19B85" w:rsidR="0086741B" w:rsidRDefault="0086741B" w:rsidP="00941120">
      <w:pPr>
        <w:pStyle w:val="a1"/>
      </w:pPr>
      <w:r>
        <w:t xml:space="preserve">связь между </w:t>
      </w:r>
      <w:r w:rsidR="00AB5DB4">
        <w:t xml:space="preserve">Ученики и Посещаемости – </w:t>
      </w:r>
      <w:r w:rsidR="00306376" w:rsidRPr="00306376">
        <w:t>М:1</w:t>
      </w:r>
      <w:r w:rsidR="00AB5DB4">
        <w:t xml:space="preserve">, поэтому формируется </w:t>
      </w:r>
      <w:r w:rsidR="00306376">
        <w:t>два</w:t>
      </w:r>
      <w:r w:rsidR="00AB5DB4">
        <w:t xml:space="preserve"> отношения с внешним ключ</w:t>
      </w:r>
      <w:r w:rsidR="00306376">
        <w:t>ом</w:t>
      </w:r>
      <w:r w:rsidR="00AB5DB4">
        <w:t xml:space="preserve"> в отношении Посещаемости</w:t>
      </w:r>
      <w:r w:rsidR="00AB5DB4" w:rsidRPr="00AB5DB4">
        <w:t>;</w:t>
      </w:r>
    </w:p>
    <w:p w14:paraId="405E0ACB" w14:textId="1878349E" w:rsidR="00AB5DB4" w:rsidRPr="00AB5DB4" w:rsidRDefault="00AB5DB4" w:rsidP="00941120">
      <w:pPr>
        <w:pStyle w:val="a1"/>
      </w:pPr>
      <w:r>
        <w:t xml:space="preserve">связь между Ученики и Оценки – </w:t>
      </w:r>
      <w:r w:rsidR="00306376" w:rsidRPr="00306376">
        <w:t xml:space="preserve">М:1 </w:t>
      </w:r>
      <w:r>
        <w:t xml:space="preserve">и необязательна для </w:t>
      </w:r>
      <w:r w:rsidR="00306376">
        <w:t>Ученики</w:t>
      </w:r>
      <w:r>
        <w:t xml:space="preserve">, поэтому формируется </w:t>
      </w:r>
      <w:r w:rsidR="00306376">
        <w:t>два</w:t>
      </w:r>
      <w:r>
        <w:t xml:space="preserve"> отношения с внешни</w:t>
      </w:r>
      <w:r w:rsidR="00306376">
        <w:t>м</w:t>
      </w:r>
      <w:r>
        <w:t xml:space="preserve"> ключ</w:t>
      </w:r>
      <w:r w:rsidR="00306376">
        <w:t>ом</w:t>
      </w:r>
      <w:r>
        <w:t xml:space="preserve"> в отношении Оценки</w:t>
      </w:r>
      <w:r w:rsidRPr="00AB5DB4">
        <w:t>;</w:t>
      </w:r>
    </w:p>
    <w:p w14:paraId="4A76178B" w14:textId="6CDCA9A8" w:rsidR="00AB5DB4" w:rsidRPr="00D83318" w:rsidRDefault="00AB5DB4" w:rsidP="00941120">
      <w:pPr>
        <w:pStyle w:val="a1"/>
      </w:pPr>
      <w:r>
        <w:t xml:space="preserve">связь между Оценки и </w:t>
      </w:r>
      <w:r w:rsidR="00306376">
        <w:t>П</w:t>
      </w:r>
      <w:r>
        <w:t xml:space="preserve">редметы </w:t>
      </w:r>
      <w:r w:rsidR="00306376">
        <w:t>– М:1, поэтому формируется два отношения с внешним ключом в отношении</w:t>
      </w:r>
      <w:r w:rsidR="00D83318">
        <w:t xml:space="preserve"> Оценки</w:t>
      </w:r>
      <w:r w:rsidR="00D83318" w:rsidRPr="00D83318">
        <w:t>;</w:t>
      </w:r>
    </w:p>
    <w:p w14:paraId="79F365E2" w14:textId="0DC9B42A" w:rsidR="00D83318" w:rsidRDefault="00D83318" w:rsidP="00941120">
      <w:pPr>
        <w:pStyle w:val="a1"/>
      </w:pPr>
      <w:r>
        <w:t>связь между Посещаемости и Предметы – М:1, поэтому формируется два отношения с внешним ключом в отношении Посещаемости</w:t>
      </w:r>
      <w:r w:rsidRPr="00D83318">
        <w:t>;</w:t>
      </w:r>
    </w:p>
    <w:p w14:paraId="3F1BF3DB" w14:textId="5E0D6C37" w:rsidR="00D83318" w:rsidRDefault="00D83318" w:rsidP="00941120">
      <w:pPr>
        <w:pStyle w:val="a1"/>
      </w:pPr>
      <w:r>
        <w:t xml:space="preserve">связь между Посещаемости и Классы – М:1, поэтому </w:t>
      </w:r>
      <w:r w:rsidR="00160FA5">
        <w:t>формируется два отношения с внешним ключом в отношении Посещаемости</w:t>
      </w:r>
      <w:r w:rsidR="00160FA5" w:rsidRPr="00160FA5">
        <w:t>;</w:t>
      </w:r>
    </w:p>
    <w:p w14:paraId="02A3643F" w14:textId="351554C5" w:rsidR="00160FA5" w:rsidRDefault="00160FA5" w:rsidP="00941120">
      <w:pPr>
        <w:pStyle w:val="a1"/>
      </w:pPr>
      <w:r>
        <w:t>связь между Классы и Учителя – М:1, поэтому формируется два отношения с внешним ключом в отношении Классы</w:t>
      </w:r>
      <w:r w:rsidRPr="00160FA5">
        <w:t>;</w:t>
      </w:r>
    </w:p>
    <w:p w14:paraId="58FF8540" w14:textId="7BF7E5EA" w:rsidR="00160FA5" w:rsidRDefault="00160FA5" w:rsidP="00941120">
      <w:pPr>
        <w:pStyle w:val="a1"/>
      </w:pPr>
      <w:r>
        <w:t>связь между Классы, Учителя и Предметы– М:М:М, поэтому формируется четыре отношения с внешними ключами в отношении УчительПоПредмету</w:t>
      </w:r>
      <w:r w:rsidRPr="00160FA5">
        <w:t>;</w:t>
      </w:r>
    </w:p>
    <w:p w14:paraId="4A8A290A" w14:textId="33BE4C13" w:rsidR="00D83318" w:rsidRDefault="00D83318" w:rsidP="00941120">
      <w:pPr>
        <w:pStyle w:val="a1"/>
      </w:pPr>
      <w:r>
        <w:t xml:space="preserve">связь между Классы и Предметы М:М, </w:t>
      </w:r>
      <w:r w:rsidRPr="00D83318">
        <w:t>поэтому формируется три отношения с внешними ключами в отношении</w:t>
      </w:r>
      <w:r>
        <w:t xml:space="preserve"> ПредметыВКлассе</w:t>
      </w:r>
      <w:r w:rsidR="00A752A4">
        <w:t>.</w:t>
      </w:r>
    </w:p>
    <w:p w14:paraId="72EF2D43" w14:textId="77777777" w:rsidR="00941120" w:rsidRDefault="00941120" w:rsidP="00941120">
      <w:pPr>
        <w:pStyle w:val="a3"/>
      </w:pPr>
      <w:r>
        <w:t xml:space="preserve">На рисунке </w:t>
      </w:r>
      <w:r w:rsidRPr="002C217C">
        <w:t>3</w:t>
      </w:r>
      <w:r>
        <w:t xml:space="preserve"> показана физическая модель предметной области,</w:t>
      </w:r>
      <w:r w:rsidRPr="002C217C">
        <w:t xml:space="preserve"> </w:t>
      </w:r>
      <w:r>
        <w:t>разработанная на основе логической модели для СУБД Microsoft SQL Server</w:t>
      </w:r>
      <w:r w:rsidRPr="002C217C">
        <w:t xml:space="preserve"> </w:t>
      </w:r>
      <w:r>
        <w:t>Express 20</w:t>
      </w:r>
      <w:r w:rsidRPr="002C217C">
        <w:t>20</w:t>
      </w:r>
      <w:r>
        <w:t>.</w:t>
      </w:r>
    </w:p>
    <w:p w14:paraId="450F22A4" w14:textId="77777777" w:rsidR="00941120" w:rsidRPr="00926981" w:rsidRDefault="00941120" w:rsidP="00941120">
      <w:pPr>
        <w:pStyle w:val="a3"/>
        <w:ind w:firstLine="0"/>
        <w:jc w:val="center"/>
      </w:pPr>
    </w:p>
    <w:p w14:paraId="78602F07" w14:textId="2075F0F3" w:rsidR="00941120" w:rsidRDefault="000A04EA" w:rsidP="00941120">
      <w:pPr>
        <w:pStyle w:val="afd"/>
      </w:pPr>
      <w:r>
        <w:rPr>
          <w:lang w:eastAsia="ru-RU"/>
        </w:rPr>
        <w:lastRenderedPageBreak/>
        <w:drawing>
          <wp:inline distT="0" distB="0" distL="0" distR="0" wp14:anchorId="7FDC82D8" wp14:editId="7BD7F24E">
            <wp:extent cx="3284392" cy="35933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92" cy="35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4503" w14:textId="1824F7F8" w:rsidR="00941120" w:rsidRDefault="002C217C" w:rsidP="00941120">
      <w:pPr>
        <w:pStyle w:val="afd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t xml:space="preserve">Рисунок </w:t>
      </w:r>
      <w:r w:rsidR="00CB7022">
        <w:t>2</w:t>
      </w:r>
      <w:r w:rsidR="00CB7022" w:rsidRPr="00CB5F04"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D0030D0" w14:textId="77777777" w:rsidR="006C290C" w:rsidRDefault="003E6B0A" w:rsidP="007B0CD4">
      <w:pPr>
        <w:pStyle w:val="afd"/>
      </w:pPr>
      <w:r w:rsidRPr="002C217C">
        <w:rPr>
          <w:lang w:eastAsia="ru-RU"/>
        </w:rPr>
        <w:drawing>
          <wp:inline distT="0" distB="0" distL="0" distR="0" wp14:anchorId="3BB90A8F" wp14:editId="1B5D7002">
            <wp:extent cx="5724093" cy="3701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 t="5319" r="3245" b="2960"/>
                    <a:stretch/>
                  </pic:blipFill>
                  <pic:spPr bwMode="auto">
                    <a:xfrm>
                      <a:off x="0" y="0"/>
                      <a:ext cx="5725840" cy="3702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1AE37" w14:textId="20E003D8" w:rsidR="00941120" w:rsidRPr="007B0CD4" w:rsidRDefault="002C217C" w:rsidP="007B0CD4">
      <w:pPr>
        <w:pStyle w:val="afd"/>
      </w:pPr>
      <w:r w:rsidRPr="00941120">
        <w:fldChar w:fldCharType="begin"/>
      </w:r>
      <w:r w:rsidRPr="00941120">
        <w:instrText xml:space="preserve"> SEQ Image \# "Рисунок # – " </w:instrText>
      </w:r>
      <w:r w:rsidRPr="00941120">
        <w:fldChar w:fldCharType="separate"/>
      </w:r>
      <w:r w:rsidR="00CB7022" w:rsidRPr="00941120">
        <w:t xml:space="preserve">Рисунок 3 – </w:t>
      </w:r>
      <w:r w:rsidRPr="00941120">
        <w:fldChar w:fldCharType="end"/>
      </w:r>
      <w:r w:rsidRPr="00941120">
        <w:t>Физическая модель</w:t>
      </w:r>
    </w:p>
    <w:p w14:paraId="583D8C0F" w14:textId="3570E22D" w:rsidR="007B1296" w:rsidRDefault="007B1296" w:rsidP="00C02CA6">
      <w:pPr>
        <w:pStyle w:val="2"/>
      </w:pPr>
      <w:bookmarkStart w:id="8" w:name="_Toc201228125"/>
      <w:r>
        <w:lastRenderedPageBreak/>
        <w:t>Разработка базы данных и объектов базы данных</w:t>
      </w:r>
      <w:bookmarkEnd w:id="8"/>
    </w:p>
    <w:p w14:paraId="36E64A56" w14:textId="255C2DC6" w:rsidR="00317CC3" w:rsidRPr="00317CC3" w:rsidRDefault="00317CC3" w:rsidP="00317CC3">
      <w:pPr>
        <w:pStyle w:val="a3"/>
      </w:pPr>
      <w:r w:rsidRPr="00317CC3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59F609AF" w14:textId="0695CEEA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11"/>
        <w:gridCol w:w="2058"/>
        <w:gridCol w:w="1418"/>
        <w:gridCol w:w="2686"/>
      </w:tblGrid>
      <w:tr w:rsidR="00E434D6" w:rsidRPr="001B17C1" w14:paraId="28A6F70C" w14:textId="77777777" w:rsidTr="00E12016">
        <w:trPr>
          <w:trHeight w:val="454"/>
        </w:trPr>
        <w:tc>
          <w:tcPr>
            <w:tcW w:w="1271" w:type="dxa"/>
            <w:vAlign w:val="center"/>
            <w:hideMark/>
          </w:tcPr>
          <w:p w14:paraId="0242657A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911" w:type="dxa"/>
            <w:vAlign w:val="center"/>
            <w:hideMark/>
          </w:tcPr>
          <w:p w14:paraId="483B9EDC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058" w:type="dxa"/>
            <w:vAlign w:val="center"/>
            <w:hideMark/>
          </w:tcPr>
          <w:p w14:paraId="324A37D7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vAlign w:val="center"/>
            <w:hideMark/>
          </w:tcPr>
          <w:p w14:paraId="644CFC62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vAlign w:val="center"/>
            <w:hideMark/>
          </w:tcPr>
          <w:p w14:paraId="787B2E2A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E434D6" w:rsidRPr="001B17C1" w14:paraId="39059B24" w14:textId="77777777" w:rsidTr="00E12016">
        <w:trPr>
          <w:trHeight w:val="454"/>
        </w:trPr>
        <w:tc>
          <w:tcPr>
            <w:tcW w:w="9344" w:type="dxa"/>
            <w:gridSpan w:val="5"/>
            <w:vAlign w:val="center"/>
          </w:tcPr>
          <w:p w14:paraId="0D0CA43E" w14:textId="523F987B" w:rsidR="00E434D6" w:rsidRPr="00BA62D5" w:rsidRDefault="00E434D6" w:rsidP="00E12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E434D6" w:rsidRPr="001B17C1" w14:paraId="45E1DD17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271D8BE5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1" w:type="dxa"/>
            <w:vAlign w:val="center"/>
          </w:tcPr>
          <w:p w14:paraId="338CA589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</w:tc>
        <w:tc>
          <w:tcPr>
            <w:tcW w:w="2058" w:type="dxa"/>
            <w:vAlign w:val="center"/>
          </w:tcPr>
          <w:p w14:paraId="35B74E57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vAlign w:val="center"/>
          </w:tcPr>
          <w:p w14:paraId="544523B7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7B780196" w14:textId="21001222" w:rsidR="00E434D6" w:rsidRPr="00BA62D5" w:rsidRDefault="00E434D6" w:rsidP="00E12016">
            <w:r>
              <w:t>Автоинкрементный</w:t>
            </w:r>
          </w:p>
        </w:tc>
      </w:tr>
      <w:tr w:rsidR="00E434D6" w:rsidRPr="001B17C1" w14:paraId="4BD806BB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04EB901A" w14:textId="07CD7413" w:rsidR="00E434D6" w:rsidRPr="00FF03C4" w:rsidRDefault="00FF03C4" w:rsidP="00E12016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11" w:type="dxa"/>
            <w:vAlign w:val="center"/>
          </w:tcPr>
          <w:p w14:paraId="5C03F9A1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ClassId</w:t>
            </w:r>
          </w:p>
        </w:tc>
        <w:tc>
          <w:tcPr>
            <w:tcW w:w="2058" w:type="dxa"/>
            <w:vAlign w:val="center"/>
          </w:tcPr>
          <w:p w14:paraId="1F8C7A92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vAlign w:val="center"/>
          </w:tcPr>
          <w:p w14:paraId="6B46E7C9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1A37056E" w14:textId="77777777" w:rsidR="00E434D6" w:rsidRPr="001B17C1" w:rsidRDefault="00E434D6" w:rsidP="00E12016"/>
        </w:tc>
      </w:tr>
      <w:tr w:rsidR="00E434D6" w:rsidRPr="001B17C1" w14:paraId="71452028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39870F7F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0D6A53A1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StudentFirstName</w:t>
            </w:r>
          </w:p>
        </w:tc>
        <w:tc>
          <w:tcPr>
            <w:tcW w:w="2058" w:type="dxa"/>
            <w:vAlign w:val="center"/>
          </w:tcPr>
          <w:p w14:paraId="43170ED2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14:paraId="66A06521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325490D6" w14:textId="77777777" w:rsidR="00E434D6" w:rsidRPr="001B17C1" w:rsidRDefault="00E434D6" w:rsidP="00E12016"/>
        </w:tc>
      </w:tr>
      <w:tr w:rsidR="00E434D6" w:rsidRPr="001B17C1" w14:paraId="34BD3144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03EF8423" w14:textId="77777777" w:rsidR="00E434D6" w:rsidRPr="001B17C1" w:rsidRDefault="00E434D6" w:rsidP="00F04047">
            <w:pPr>
              <w:spacing w:after="160" w:line="259" w:lineRule="auto"/>
              <w:jc w:val="left"/>
            </w:pPr>
          </w:p>
        </w:tc>
        <w:tc>
          <w:tcPr>
            <w:tcW w:w="1911" w:type="dxa"/>
            <w:vAlign w:val="center"/>
          </w:tcPr>
          <w:p w14:paraId="16ACF1E2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StudentLastName</w:t>
            </w:r>
          </w:p>
        </w:tc>
        <w:tc>
          <w:tcPr>
            <w:tcW w:w="2058" w:type="dxa"/>
            <w:vAlign w:val="center"/>
          </w:tcPr>
          <w:p w14:paraId="03C8234D" w14:textId="77777777" w:rsidR="00E434D6" w:rsidRPr="001B17C1" w:rsidRDefault="00E434D6" w:rsidP="00E12016">
            <w:r>
              <w:rPr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14:paraId="2FFEFD4B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447E230" w14:textId="77777777" w:rsidR="00E434D6" w:rsidRPr="001B17C1" w:rsidRDefault="00E434D6" w:rsidP="00E12016"/>
        </w:tc>
      </w:tr>
      <w:tr w:rsidR="00E434D6" w:rsidRPr="001B17C1" w14:paraId="62E2ED30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5917D1C5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01D76B21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StudentPatronymic</w:t>
            </w:r>
          </w:p>
        </w:tc>
        <w:tc>
          <w:tcPr>
            <w:tcW w:w="2058" w:type="dxa"/>
            <w:vAlign w:val="center"/>
          </w:tcPr>
          <w:p w14:paraId="40358E6E" w14:textId="77777777" w:rsidR="00E434D6" w:rsidRPr="001B17C1" w:rsidRDefault="00E434D6" w:rsidP="00E12016">
            <w:r>
              <w:rPr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14:paraId="61A5E9B4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86" w:type="dxa"/>
            <w:vAlign w:val="center"/>
          </w:tcPr>
          <w:p w14:paraId="350383C5" w14:textId="77777777" w:rsidR="00E434D6" w:rsidRPr="001B17C1" w:rsidRDefault="00E434D6" w:rsidP="00E12016"/>
        </w:tc>
      </w:tr>
      <w:tr w:rsidR="00E434D6" w:rsidRPr="001B17C1" w14:paraId="6B8A8F2A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36B2355C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6DB5EBFA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058" w:type="dxa"/>
            <w:vAlign w:val="center"/>
          </w:tcPr>
          <w:p w14:paraId="772AC2B0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8" w:type="dxa"/>
            <w:vAlign w:val="center"/>
          </w:tcPr>
          <w:p w14:paraId="3E7BD74B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2FFF2DBE" w14:textId="77777777" w:rsidR="00E434D6" w:rsidRPr="001B17C1" w:rsidRDefault="00E434D6" w:rsidP="00E12016"/>
        </w:tc>
      </w:tr>
      <w:tr w:rsidR="00E434D6" w:rsidRPr="001B17C1" w14:paraId="2067BD0B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3DA3207D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36223A58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StudentLogin</w:t>
            </w:r>
          </w:p>
        </w:tc>
        <w:tc>
          <w:tcPr>
            <w:tcW w:w="2058" w:type="dxa"/>
            <w:vAlign w:val="center"/>
          </w:tcPr>
          <w:p w14:paraId="5A252120" w14:textId="77777777" w:rsidR="00E434D6" w:rsidRPr="001B17C1" w:rsidRDefault="00E434D6" w:rsidP="00E12016">
            <w:r>
              <w:rPr>
                <w:lang w:val="en-US"/>
              </w:rPr>
              <w:t>nvarchar(100)</w:t>
            </w:r>
          </w:p>
        </w:tc>
        <w:tc>
          <w:tcPr>
            <w:tcW w:w="1418" w:type="dxa"/>
            <w:vAlign w:val="center"/>
          </w:tcPr>
          <w:p w14:paraId="5D74BCB0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27793A3" w14:textId="77777777" w:rsidR="00E434D6" w:rsidRPr="001B17C1" w:rsidRDefault="00E434D6" w:rsidP="00E12016">
            <w:r>
              <w:t>Уникальный</w:t>
            </w:r>
          </w:p>
        </w:tc>
      </w:tr>
      <w:tr w:rsidR="00E434D6" w:rsidRPr="001B17C1" w14:paraId="50DA8681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46CC06E4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1C314600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StudentPassword</w:t>
            </w:r>
          </w:p>
        </w:tc>
        <w:tc>
          <w:tcPr>
            <w:tcW w:w="2058" w:type="dxa"/>
            <w:vAlign w:val="center"/>
          </w:tcPr>
          <w:p w14:paraId="29573A6E" w14:textId="77777777" w:rsidR="00E434D6" w:rsidRPr="001B17C1" w:rsidRDefault="00E434D6" w:rsidP="00E12016">
            <w:r>
              <w:rPr>
                <w:lang w:val="en-US"/>
              </w:rPr>
              <w:t>nvarchar(100)</w:t>
            </w:r>
          </w:p>
        </w:tc>
        <w:tc>
          <w:tcPr>
            <w:tcW w:w="1418" w:type="dxa"/>
            <w:vAlign w:val="center"/>
          </w:tcPr>
          <w:p w14:paraId="12694BEE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C92A540" w14:textId="77777777" w:rsidR="00E434D6" w:rsidRPr="001B17C1" w:rsidRDefault="00E434D6" w:rsidP="00E12016"/>
        </w:tc>
      </w:tr>
    </w:tbl>
    <w:p w14:paraId="66D8929A" w14:textId="77777777" w:rsidR="00FF03C4" w:rsidRDefault="00FF03C4" w:rsidP="00FF03C4">
      <w:pPr>
        <w:pStyle w:val="a3"/>
        <w:rPr>
          <w:lang w:val="en-US"/>
        </w:rPr>
      </w:pPr>
    </w:p>
    <w:p w14:paraId="233772EB" w14:textId="6015CA11" w:rsidR="008D35E3" w:rsidRDefault="008D35E3" w:rsidP="0020518C">
      <w:pPr>
        <w:pStyle w:val="a3"/>
      </w:pPr>
      <w:r>
        <w:t>Для создания таблиц БД</w:t>
      </w:r>
      <w:r w:rsidR="00265E35">
        <w:t xml:space="preserve"> </w:t>
      </w:r>
      <w:r w:rsidR="00265E35" w:rsidRPr="00265E35">
        <w:t>[</w:t>
      </w:r>
      <w:r w:rsidR="004616A6">
        <w:fldChar w:fldCharType="begin"/>
      </w:r>
      <w:r w:rsidR="004616A6">
        <w:instrText xml:space="preserve"> REF _Ref201247005 \r \h </w:instrText>
      </w:r>
      <w:r w:rsidR="004616A6">
        <w:fldChar w:fldCharType="separate"/>
      </w:r>
      <w:r w:rsidR="004616A6">
        <w:t>3</w:t>
      </w:r>
      <w:r w:rsidR="004616A6">
        <w:fldChar w:fldCharType="end"/>
      </w:r>
      <w:r w:rsidR="00265E35" w:rsidRPr="00265E35">
        <w:t>]</w:t>
      </w:r>
      <w:r>
        <w:t xml:space="preserve"> и ограничений целостности требуется выполнить соответствующие DDL</w:t>
      </w:r>
      <w:r w:rsidR="00211082">
        <w:t>-</w:t>
      </w:r>
      <w:r>
        <w:t xml:space="preserve">команды. Код создания таблицы </w:t>
      </w:r>
      <w:r>
        <w:rPr>
          <w:lang w:val="en-US"/>
        </w:rPr>
        <w:t>Students</w:t>
      </w:r>
      <w:r>
        <w:t xml:space="preserve"> представлен листингом 1.</w:t>
      </w:r>
    </w:p>
    <w:p w14:paraId="1F52771C" w14:textId="7972987F" w:rsidR="009171D5" w:rsidRPr="000E26D3" w:rsidRDefault="009171D5" w:rsidP="000E26D3">
      <w:pPr>
        <w:pStyle w:val="aff2"/>
      </w:pPr>
      <w:bookmarkStart w:id="9" w:name="_Hlk200196717"/>
      <w:r w:rsidRPr="000E26D3">
        <w:t>Листинг 1 – SQL-</w:t>
      </w:r>
      <w:bookmarkStart w:id="10" w:name="_Hlk198631991"/>
      <w:r w:rsidRPr="000E26D3">
        <w:t xml:space="preserve">запрос для создания таблицы </w:t>
      </w:r>
      <w:bookmarkEnd w:id="10"/>
      <w:r w:rsidR="00C368D7" w:rsidRPr="000E26D3">
        <w:t>Students</w:t>
      </w:r>
    </w:p>
    <w:p w14:paraId="39B02CDD" w14:textId="17C7BAF5" w:rsidR="009171D5" w:rsidRPr="009171D5" w:rsidRDefault="009171D5" w:rsidP="00D51EAF">
      <w:pPr>
        <w:pStyle w:val="aff0"/>
      </w:pPr>
      <w:bookmarkStart w:id="11" w:name="_Hlk198633494"/>
      <w:r w:rsidRPr="009171D5">
        <w:t xml:space="preserve">--Создание таблицы </w:t>
      </w:r>
      <w:r w:rsidR="00377F2B">
        <w:rPr>
          <w:lang w:val="en-US"/>
        </w:rPr>
        <w:t>Students</w:t>
      </w:r>
      <w:r w:rsidR="00D51EAF">
        <w:t xml:space="preserve"> </w:t>
      </w:r>
      <w:r w:rsidRPr="009171D5">
        <w:t>с полями и первичным ключом</w:t>
      </w:r>
    </w:p>
    <w:bookmarkEnd w:id="11"/>
    <w:p w14:paraId="36B5DCE6" w14:textId="68457FCA" w:rsidR="009171D5" w:rsidRPr="009171D5" w:rsidRDefault="009171D5" w:rsidP="00D51EAF">
      <w:pPr>
        <w:pStyle w:val="aff0"/>
        <w:rPr>
          <w:lang w:val="en-US"/>
        </w:rPr>
      </w:pPr>
      <w:r w:rsidRPr="009171D5">
        <w:rPr>
          <w:lang w:val="en-US"/>
        </w:rPr>
        <w:t>CREATE</w:t>
      </w:r>
      <w:r w:rsidR="00D51EAF" w:rsidRPr="00927D29">
        <w:rPr>
          <w:lang w:val="en-US"/>
        </w:rPr>
        <w:t xml:space="preserve"> </w:t>
      </w:r>
      <w:r w:rsidRPr="009171D5">
        <w:rPr>
          <w:lang w:val="en-US"/>
        </w:rPr>
        <w:t>TABLE [dbo].[</w:t>
      </w:r>
      <w:r w:rsidR="00377F2B">
        <w:rPr>
          <w:lang w:val="en-US"/>
        </w:rPr>
        <w:t>Students</w:t>
      </w:r>
      <w:r w:rsidRPr="009171D5">
        <w:rPr>
          <w:lang w:val="en-US"/>
        </w:rPr>
        <w:t>](</w:t>
      </w:r>
    </w:p>
    <w:p w14:paraId="392745B8" w14:textId="77777777" w:rsidR="00377F2B" w:rsidRPr="00377F2B" w:rsidRDefault="009171D5" w:rsidP="00377F2B">
      <w:pPr>
        <w:pStyle w:val="aff0"/>
        <w:rPr>
          <w:lang w:val="en-US"/>
        </w:rPr>
      </w:pPr>
      <w:r w:rsidRPr="009171D5">
        <w:rPr>
          <w:lang w:val="en-US"/>
        </w:rPr>
        <w:tab/>
      </w:r>
      <w:r w:rsidR="00377F2B" w:rsidRPr="00377F2B">
        <w:rPr>
          <w:lang w:val="en-US"/>
        </w:rPr>
        <w:t>[StudentId] [int] NOT NULL,</w:t>
      </w:r>
    </w:p>
    <w:p w14:paraId="32AA7CDC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[ClassId] [int] NOT NULL,</w:t>
      </w:r>
    </w:p>
    <w:p w14:paraId="5184D5AB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[StudentFirstName] [nvarchar](50) NOT NULL,</w:t>
      </w:r>
    </w:p>
    <w:p w14:paraId="7005E17A" w14:textId="1C9F6FFE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[StudentLastName] [nvarchar](50) NOT NULL,</w:t>
      </w:r>
    </w:p>
    <w:p w14:paraId="2CA7F5CA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[StudentPatronymic] [nvarchar](50) NULL,</w:t>
      </w:r>
    </w:p>
    <w:p w14:paraId="428D1296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[BirthDate] [date] NOT NULL,</w:t>
      </w:r>
    </w:p>
    <w:p w14:paraId="390ED3EB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lastRenderedPageBreak/>
        <w:tab/>
        <w:t>[StudentLogin] [nvarchar](100) NOT NULL,</w:t>
      </w:r>
    </w:p>
    <w:p w14:paraId="08E4A688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[StudentPassword] [nvarchar](100) NOT NULL,</w:t>
      </w:r>
    </w:p>
    <w:p w14:paraId="3DBA9926" w14:textId="77777777" w:rsid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[StudentPasswordInvis] [nvarchar](100) NOT NULL,</w:t>
      </w:r>
    </w:p>
    <w:p w14:paraId="7347DB85" w14:textId="0AE1D244" w:rsidR="001B17C1" w:rsidRDefault="009171D5" w:rsidP="00377F2B">
      <w:pPr>
        <w:pStyle w:val="aff0"/>
        <w:rPr>
          <w:lang w:val="en-US"/>
        </w:rPr>
      </w:pPr>
      <w:r w:rsidRPr="009171D5">
        <w:rPr>
          <w:lang w:val="en-US"/>
        </w:rPr>
        <w:t>CONSTRAINT [PK_</w:t>
      </w:r>
      <w:r w:rsidR="00377F2B">
        <w:rPr>
          <w:lang w:val="en-US"/>
        </w:rPr>
        <w:t>Students</w:t>
      </w:r>
      <w:r w:rsidRPr="009171D5">
        <w:rPr>
          <w:lang w:val="en-US"/>
        </w:rPr>
        <w:t>] PRIMARY KEY CLUSTERED ([</w:t>
      </w:r>
      <w:r w:rsidR="00377F2B">
        <w:rPr>
          <w:lang w:val="en-US"/>
        </w:rPr>
        <w:t>StudentId</w:t>
      </w:r>
      <w:r w:rsidRPr="009171D5">
        <w:rPr>
          <w:lang w:val="en-US"/>
        </w:rPr>
        <w:t>] ASC))</w:t>
      </w:r>
      <w:r w:rsidR="00211082">
        <w:rPr>
          <w:lang w:val="en-US"/>
        </w:rPr>
        <w:t>;</w:t>
      </w:r>
    </w:p>
    <w:bookmarkEnd w:id="9"/>
    <w:p w14:paraId="4FE0C53B" w14:textId="43FEF979" w:rsidR="006B3DAF" w:rsidRDefault="00C368D7" w:rsidP="00AF739F">
      <w:pPr>
        <w:pStyle w:val="a3"/>
      </w:pPr>
      <w:r>
        <w:t xml:space="preserve">Для решения поставленных задач для таблиц БД требуется создать уникальные ограничения в соответствии со словарем данных, используя </w:t>
      </w:r>
      <w:r w:rsidR="00211082">
        <w:rPr>
          <w:lang w:val="en-US"/>
        </w:rPr>
        <w:t>DDL</w:t>
      </w:r>
      <w:r w:rsidR="00211082" w:rsidRPr="00211082">
        <w:t>-</w:t>
      </w:r>
      <w:r>
        <w:t>команды. Код создания уникальных ограничений для таблиц представлен листингом 2.</w:t>
      </w:r>
      <w:bookmarkStart w:id="12" w:name="_Hlk200196718"/>
    </w:p>
    <w:p w14:paraId="1A9532B5" w14:textId="2DD4983A" w:rsidR="00C368D7" w:rsidRPr="000E26D3" w:rsidRDefault="00C368D7" w:rsidP="000E26D3">
      <w:pPr>
        <w:pStyle w:val="aff2"/>
      </w:pPr>
      <w:r w:rsidRPr="000E26D3">
        <w:t xml:space="preserve">Листинг 2 – </w:t>
      </w:r>
      <w:r w:rsidR="002E356D" w:rsidRPr="000E26D3">
        <w:t>Код создания уникальных ограничений</w:t>
      </w:r>
    </w:p>
    <w:p w14:paraId="6CC42C28" w14:textId="56EE590F" w:rsidR="002E356D" w:rsidRPr="0052776E" w:rsidRDefault="002E356D" w:rsidP="002E356D">
      <w:pPr>
        <w:pStyle w:val="aff0"/>
      </w:pPr>
      <w:r w:rsidRPr="0052776E">
        <w:t xml:space="preserve">--Создание </w:t>
      </w:r>
      <w:r w:rsidR="00FC0D38">
        <w:t>уникального ограничения для таблицы</w:t>
      </w:r>
      <w:r w:rsidRPr="0052776E">
        <w:t xml:space="preserve"> </w:t>
      </w:r>
      <w:r>
        <w:rPr>
          <w:lang w:val="en-US"/>
        </w:rPr>
        <w:t>Students</w:t>
      </w:r>
    </w:p>
    <w:p w14:paraId="3B8DAFEB" w14:textId="19A5D12C" w:rsidR="002E356D" w:rsidRPr="002E356D" w:rsidRDefault="002E356D" w:rsidP="002E356D">
      <w:pPr>
        <w:pStyle w:val="aff0"/>
        <w:rPr>
          <w:lang w:val="en-US"/>
        </w:rPr>
      </w:pPr>
      <w:r w:rsidRPr="008F3C43">
        <w:rPr>
          <w:lang w:val="en-US"/>
        </w:rPr>
        <w:t xml:space="preserve">ALTER TABLE Students </w:t>
      </w:r>
    </w:p>
    <w:p w14:paraId="4BBB18CC" w14:textId="77777777" w:rsidR="002E356D" w:rsidRPr="008F3C43" w:rsidRDefault="002E356D" w:rsidP="002E356D">
      <w:pPr>
        <w:pStyle w:val="aff0"/>
        <w:rPr>
          <w:lang w:val="en-US"/>
        </w:rPr>
      </w:pPr>
      <w:r w:rsidRPr="002E356D">
        <w:rPr>
          <w:lang w:val="en-US"/>
        </w:rPr>
        <w:t>ADD CONSTRAINT [UQ_Students] UNIQUE ([StudentLogin])</w:t>
      </w:r>
    </w:p>
    <w:p w14:paraId="67E06748" w14:textId="01D258D9" w:rsidR="00EF20D5" w:rsidRPr="009D493C" w:rsidRDefault="002E356D" w:rsidP="000365C0">
      <w:pPr>
        <w:pStyle w:val="aff0"/>
        <w:rPr>
          <w:color w:val="EE0000"/>
        </w:rPr>
      </w:pPr>
      <w:r>
        <w:rPr>
          <w:lang w:val="en-US"/>
        </w:rPr>
        <w:t>GO</w:t>
      </w:r>
      <w:bookmarkEnd w:id="12"/>
    </w:p>
    <w:p w14:paraId="6F0897E0" w14:textId="77777777" w:rsidR="00087E4F" w:rsidRDefault="00EF20D5" w:rsidP="00C44AB8">
      <w:pPr>
        <w:pStyle w:val="a3"/>
      </w:pPr>
      <w:r>
        <w:t>Для решения поставленных задач в БД требуется создать</w:t>
      </w:r>
      <w:r w:rsidR="00087E4F">
        <w:t>:</w:t>
      </w:r>
    </w:p>
    <w:p w14:paraId="202F1D34" w14:textId="4AAAFF16" w:rsidR="00EF20D5" w:rsidRPr="00332984" w:rsidRDefault="00506F24" w:rsidP="0020518C">
      <w:pPr>
        <w:pStyle w:val="a1"/>
      </w:pPr>
      <w:r>
        <w:t>скалярн</w:t>
      </w:r>
      <w:r w:rsidR="000365C0">
        <w:t>ую</w:t>
      </w:r>
      <w:r w:rsidR="00EF20D5">
        <w:t xml:space="preserve"> функци</w:t>
      </w:r>
      <w:r w:rsidR="00332984">
        <w:t>ю</w:t>
      </w:r>
      <w:r w:rsidR="00EF20D5">
        <w:t xml:space="preserve"> </w:t>
      </w:r>
      <w:r w:rsidR="00EF20D5" w:rsidRPr="00EF20D5">
        <w:t xml:space="preserve">GetStudentAverageGrade, </w:t>
      </w:r>
      <w:r w:rsidR="00EF20D5">
        <w:t>возвращающ</w:t>
      </w:r>
      <w:r w:rsidR="000365C0">
        <w:t>ую</w:t>
      </w:r>
      <w:r w:rsidR="00EF20D5">
        <w:t xml:space="preserve"> среднюю оценку на основе кода ученика и кода предмета</w:t>
      </w:r>
      <w:r w:rsidR="000365C0">
        <w:t>. К</w:t>
      </w:r>
      <w:r w:rsidR="00EF20D5">
        <w:t xml:space="preserve">од создания представлен листингом </w:t>
      </w:r>
      <w:r w:rsidR="00EF20D5" w:rsidRPr="00EF20D5">
        <w:t>3</w:t>
      </w:r>
      <w:r w:rsidR="00087E4F" w:rsidRPr="00332984">
        <w:t>;</w:t>
      </w:r>
    </w:p>
    <w:p w14:paraId="238141EB" w14:textId="3737FBE1" w:rsidR="00087E4F" w:rsidRPr="0020518C" w:rsidRDefault="00087E4F" w:rsidP="0020518C">
      <w:pPr>
        <w:pStyle w:val="a1"/>
      </w:pPr>
      <w:r>
        <w:t>триггер</w:t>
      </w:r>
      <w:r w:rsidRPr="000D1FB9">
        <w:t xml:space="preserve"> </w:t>
      </w:r>
      <w:r w:rsidRPr="000D1FB9">
        <w:rPr>
          <w:lang w:val="en-US"/>
        </w:rPr>
        <w:t>trg</w:t>
      </w:r>
      <w:r w:rsidRPr="000D1FB9">
        <w:t>_</w:t>
      </w:r>
      <w:r w:rsidRPr="000D1FB9">
        <w:rPr>
          <w:lang w:val="en-US"/>
        </w:rPr>
        <w:t>PreventFutureGrades</w:t>
      </w:r>
      <w:r w:rsidRPr="000D1FB9">
        <w:t xml:space="preserve">, </w:t>
      </w:r>
      <w:r>
        <w:t>выполняющийся</w:t>
      </w:r>
      <w:r w:rsidRPr="000D1FB9">
        <w:t xml:space="preserve"> </w:t>
      </w:r>
      <w:r>
        <w:t xml:space="preserve">после операции </w:t>
      </w:r>
      <w:r>
        <w:rPr>
          <w:lang w:val="en-US"/>
        </w:rPr>
        <w:t>INSERT</w:t>
      </w:r>
      <w:r w:rsidRPr="000D1FB9">
        <w:t xml:space="preserve"> </w:t>
      </w:r>
      <w:r>
        <w:t xml:space="preserve">в таблице </w:t>
      </w:r>
      <w:r>
        <w:rPr>
          <w:lang w:val="en-US"/>
        </w:rPr>
        <w:t>Grades</w:t>
      </w:r>
      <w:r w:rsidRPr="000D1FB9">
        <w:t>,</w:t>
      </w:r>
      <w:r>
        <w:t xml:space="preserve"> и запрещающий выставлять оценки на будущие учебные дни</w:t>
      </w:r>
      <w:r w:rsidR="0020518C">
        <w:t>. К</w:t>
      </w:r>
      <w:r>
        <w:t xml:space="preserve">од создания процедуры показан листингом </w:t>
      </w:r>
      <w:r w:rsidRPr="00087E4F">
        <w:t>4;</w:t>
      </w:r>
    </w:p>
    <w:p w14:paraId="5F91C427" w14:textId="1AC2F35D" w:rsidR="00C3418A" w:rsidRPr="0052776E" w:rsidRDefault="00087E4F" w:rsidP="00AF739F">
      <w:pPr>
        <w:pStyle w:val="a1"/>
      </w:pPr>
      <w:r>
        <w:t xml:space="preserve">представление </w:t>
      </w:r>
      <w:r w:rsidRPr="005C779D">
        <w:t>CurrentStudentsWithClassView</w:t>
      </w:r>
      <w:r>
        <w:t>, возвращающее список ФИО учеников по классам</w:t>
      </w:r>
      <w:r w:rsidR="0020518C">
        <w:t>. К</w:t>
      </w:r>
      <w:r>
        <w:t xml:space="preserve">од создания представления показан в листинге </w:t>
      </w:r>
      <w:r w:rsidR="0020518C">
        <w:t>5</w:t>
      </w:r>
      <w:r w:rsidRPr="00087E4F">
        <w:t>.</w:t>
      </w:r>
    </w:p>
    <w:p w14:paraId="013B1A51" w14:textId="5D238A7D" w:rsidR="008F3C43" w:rsidRPr="008F3C43" w:rsidRDefault="008F3C43" w:rsidP="00AF739F">
      <w:pPr>
        <w:pStyle w:val="aff2"/>
      </w:pPr>
      <w:bookmarkStart w:id="13" w:name="_Hlk200196719"/>
      <w:r>
        <w:t>Листинг</w:t>
      </w:r>
      <w:r w:rsidRPr="008F3C43">
        <w:t xml:space="preserve"> 3</w:t>
      </w:r>
      <w:r>
        <w:t xml:space="preserve"> – Код создания </w:t>
      </w:r>
      <w:r w:rsidR="00A2259B">
        <w:t>скалярной</w:t>
      </w:r>
      <w:r>
        <w:t xml:space="preserve"> функции </w:t>
      </w:r>
      <w:r w:rsidRPr="00EF20D5">
        <w:t>GetStudentAverageGrade</w:t>
      </w:r>
    </w:p>
    <w:p w14:paraId="31657BAF" w14:textId="27694E4A" w:rsidR="008F3C43" w:rsidRPr="008F3C43" w:rsidRDefault="008F3C43" w:rsidP="008F3C43">
      <w:pPr>
        <w:pStyle w:val="aff0"/>
      </w:pPr>
      <w:r w:rsidRPr="008F3C43">
        <w:t>--Функция возвращающая средний балл ученика</w:t>
      </w:r>
    </w:p>
    <w:p w14:paraId="1D46C4F7" w14:textId="77777777" w:rsidR="008F3C43" w:rsidRPr="003C1B0D" w:rsidRDefault="008F3C43" w:rsidP="008F3C43">
      <w:pPr>
        <w:pStyle w:val="aff0"/>
      </w:pPr>
      <w:r w:rsidRPr="003C1B0D">
        <w:t>--</w:t>
      </w:r>
      <w:r w:rsidRPr="008F3C43">
        <w:t>по</w:t>
      </w:r>
      <w:r w:rsidRPr="003C1B0D">
        <w:t xml:space="preserve"> </w:t>
      </w:r>
      <w:r w:rsidRPr="008F3C43">
        <w:t>определенному</w:t>
      </w:r>
      <w:r w:rsidRPr="003C1B0D">
        <w:t xml:space="preserve"> </w:t>
      </w:r>
      <w:r w:rsidRPr="008F3C43">
        <w:t>предмету</w:t>
      </w:r>
      <w:r w:rsidRPr="003C1B0D">
        <w:t>.</w:t>
      </w:r>
    </w:p>
    <w:p w14:paraId="3EFEE9C8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CREATE FUNCTION GetStudentAverageGrade</w:t>
      </w:r>
    </w:p>
    <w:p w14:paraId="545B8462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(</w:t>
      </w:r>
    </w:p>
    <w:p w14:paraId="55F27E90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@StudentId INT,</w:t>
      </w:r>
    </w:p>
    <w:p w14:paraId="52EE47C8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@SubjectId INT</w:t>
      </w:r>
    </w:p>
    <w:p w14:paraId="1A44ABF6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)</w:t>
      </w:r>
    </w:p>
    <w:p w14:paraId="5785A9D9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lastRenderedPageBreak/>
        <w:t>RETURNS FLOAT</w:t>
      </w:r>
    </w:p>
    <w:p w14:paraId="3DD1CD7D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AS</w:t>
      </w:r>
    </w:p>
    <w:p w14:paraId="34C4FE37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BEGIN</w:t>
      </w:r>
    </w:p>
    <w:p w14:paraId="04595A9A" w14:textId="77777777" w:rsidR="008F3C43" w:rsidRPr="002A2127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</w:t>
      </w:r>
      <w:r w:rsidRPr="002A2127">
        <w:rPr>
          <w:lang w:val="en-US"/>
        </w:rPr>
        <w:t>DECLARE @AvgGrade FLOAT;</w:t>
      </w:r>
    </w:p>
    <w:p w14:paraId="72F57885" w14:textId="77777777" w:rsidR="008F3C43" w:rsidRPr="002A2127" w:rsidRDefault="008F3C43" w:rsidP="008F3C43">
      <w:pPr>
        <w:pStyle w:val="aff0"/>
        <w:rPr>
          <w:lang w:val="en-US"/>
        </w:rPr>
      </w:pPr>
    </w:p>
    <w:p w14:paraId="4E1D7775" w14:textId="77777777" w:rsidR="008F3C43" w:rsidRPr="0052776E" w:rsidRDefault="008F3C43" w:rsidP="008F3C43">
      <w:pPr>
        <w:pStyle w:val="aff0"/>
        <w:rPr>
          <w:lang w:val="en-US"/>
        </w:rPr>
      </w:pPr>
      <w:r w:rsidRPr="002A2127">
        <w:rPr>
          <w:lang w:val="en-US"/>
        </w:rPr>
        <w:t xml:space="preserve">    </w:t>
      </w:r>
      <w:r w:rsidRPr="0052776E">
        <w:rPr>
          <w:lang w:val="en-US"/>
        </w:rPr>
        <w:t>SELECT @AvgGrade = ROUND(AVG(CAST(GradeValue AS FLOAT)), 2)</w:t>
      </w:r>
    </w:p>
    <w:p w14:paraId="5B7CA822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FROM Grades</w:t>
      </w:r>
    </w:p>
    <w:p w14:paraId="584AF804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WHERE StudentId = @StudentId AND SubjectId = @SubjectId;</w:t>
      </w:r>
    </w:p>
    <w:p w14:paraId="4F199F39" w14:textId="77777777" w:rsidR="008F3C43" w:rsidRPr="0052776E" w:rsidRDefault="008F3C43" w:rsidP="008F3C43">
      <w:pPr>
        <w:pStyle w:val="aff0"/>
        <w:rPr>
          <w:lang w:val="en-US"/>
        </w:rPr>
      </w:pPr>
    </w:p>
    <w:p w14:paraId="24FE2B85" w14:textId="77777777" w:rsidR="008F3C43" w:rsidRPr="00926981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</w:t>
      </w:r>
      <w:r w:rsidRPr="00926981">
        <w:rPr>
          <w:lang w:val="en-US"/>
        </w:rPr>
        <w:t>RETURN @AvgGrade;</w:t>
      </w:r>
    </w:p>
    <w:p w14:paraId="6E6EC354" w14:textId="559FE9CA" w:rsidR="008D35E3" w:rsidRDefault="008F3C43" w:rsidP="000365C0">
      <w:pPr>
        <w:pStyle w:val="aff0"/>
        <w:rPr>
          <w:lang w:val="en-US"/>
        </w:rPr>
      </w:pPr>
      <w:r w:rsidRPr="00926981">
        <w:rPr>
          <w:lang w:val="en-US"/>
        </w:rPr>
        <w:t>END;</w:t>
      </w:r>
      <w:bookmarkEnd w:id="13"/>
    </w:p>
    <w:p w14:paraId="1AC9CCD3" w14:textId="57500946" w:rsidR="00087E4F" w:rsidRPr="00866E6B" w:rsidRDefault="00087E4F" w:rsidP="000E26D3">
      <w:pPr>
        <w:pStyle w:val="aff2"/>
        <w:rPr>
          <w:lang w:val="en-US"/>
        </w:rPr>
      </w:pPr>
      <w:r>
        <w:t>Листинг</w:t>
      </w:r>
      <w:r w:rsidRPr="00866E6B">
        <w:rPr>
          <w:lang w:val="en-US"/>
        </w:rPr>
        <w:t xml:space="preserve"> </w:t>
      </w:r>
      <w:r>
        <w:rPr>
          <w:lang w:val="en-US"/>
        </w:rPr>
        <w:t>4</w:t>
      </w:r>
      <w:r w:rsidRPr="00866E6B">
        <w:rPr>
          <w:lang w:val="en-US"/>
        </w:rPr>
        <w:t xml:space="preserve"> – </w:t>
      </w:r>
      <w:r>
        <w:t>Код</w:t>
      </w:r>
      <w:r w:rsidRPr="00866E6B">
        <w:rPr>
          <w:lang w:val="en-US"/>
        </w:rPr>
        <w:t xml:space="preserve"> </w:t>
      </w:r>
      <w:r>
        <w:t>создания</w:t>
      </w:r>
      <w:r w:rsidRPr="00866E6B">
        <w:rPr>
          <w:lang w:val="en-US"/>
        </w:rPr>
        <w:t xml:space="preserve"> </w:t>
      </w:r>
      <w:r>
        <w:t>триггера</w:t>
      </w:r>
      <w:r w:rsidRPr="00866E6B">
        <w:rPr>
          <w:lang w:val="en-US"/>
        </w:rPr>
        <w:t xml:space="preserve"> trg_PreventFutureGrades</w:t>
      </w:r>
    </w:p>
    <w:p w14:paraId="4AC36BA8" w14:textId="77777777" w:rsidR="00087E4F" w:rsidRPr="00735268" w:rsidRDefault="00087E4F" w:rsidP="00087E4F">
      <w:pPr>
        <w:pStyle w:val="aff0"/>
      </w:pPr>
      <w:r w:rsidRPr="00735268">
        <w:t xml:space="preserve">--Триггер, </w:t>
      </w:r>
      <w:r>
        <w:t>запрещающий</w:t>
      </w:r>
      <w:r w:rsidRPr="00735268">
        <w:t xml:space="preserve"> </w:t>
      </w:r>
      <w:r>
        <w:t xml:space="preserve">добавлять оценки </w:t>
      </w:r>
      <w:r w:rsidRPr="00866E6B">
        <w:t>в будущие даты</w:t>
      </w:r>
    </w:p>
    <w:p w14:paraId="4605DDE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CREATE TRIGGER trg_PreventFutureGrades</w:t>
      </w:r>
    </w:p>
    <w:p w14:paraId="6A1FBB64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ON Grades</w:t>
      </w:r>
    </w:p>
    <w:p w14:paraId="5E64D38D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AFTER INSERT</w:t>
      </w:r>
    </w:p>
    <w:p w14:paraId="5D14BB76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AS</w:t>
      </w:r>
    </w:p>
    <w:p w14:paraId="7F6885A4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BEGIN</w:t>
      </w:r>
    </w:p>
    <w:p w14:paraId="67DBD45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SET NOCOUNT ON;</w:t>
      </w:r>
    </w:p>
    <w:p w14:paraId="776F1AA6" w14:textId="77777777" w:rsidR="00087E4F" w:rsidRPr="00866E6B" w:rsidRDefault="00087E4F" w:rsidP="00087E4F">
      <w:pPr>
        <w:pStyle w:val="aff0"/>
        <w:rPr>
          <w:lang w:val="en-US"/>
        </w:rPr>
      </w:pPr>
    </w:p>
    <w:p w14:paraId="7C5E3FD9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IF EXISTS (SELECT 1 FROM inserted WHERE Date &gt; GETDATE())</w:t>
      </w:r>
    </w:p>
    <w:p w14:paraId="46C45740" w14:textId="77777777" w:rsidR="00087E4F" w:rsidRPr="00866E6B" w:rsidRDefault="00087E4F" w:rsidP="00087E4F">
      <w:pPr>
        <w:pStyle w:val="aff0"/>
      </w:pPr>
      <w:r w:rsidRPr="00866E6B">
        <w:rPr>
          <w:lang w:val="en-US"/>
        </w:rPr>
        <w:t xml:space="preserve">    </w:t>
      </w:r>
      <w:r w:rsidRPr="00866E6B">
        <w:t>BEGIN</w:t>
      </w:r>
    </w:p>
    <w:p w14:paraId="75540FFB" w14:textId="77777777" w:rsidR="00087E4F" w:rsidRPr="00866E6B" w:rsidRDefault="00087E4F" w:rsidP="00087E4F">
      <w:pPr>
        <w:pStyle w:val="aff0"/>
      </w:pPr>
      <w:r w:rsidRPr="00866E6B">
        <w:t xml:space="preserve">        RAISERROR('Нельзя вставлять оценки в будущие даты.', 16, 1);</w:t>
      </w:r>
    </w:p>
    <w:p w14:paraId="34F6194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t xml:space="preserve">        </w:t>
      </w:r>
      <w:r w:rsidRPr="00866E6B">
        <w:rPr>
          <w:lang w:val="en-US"/>
        </w:rPr>
        <w:t>ROLLBACK TRANSACTION;</w:t>
      </w:r>
    </w:p>
    <w:p w14:paraId="60358865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    RETURN;</w:t>
      </w:r>
    </w:p>
    <w:p w14:paraId="00BE7A57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END</w:t>
      </w:r>
    </w:p>
    <w:p w14:paraId="3DA5C029" w14:textId="2AC84F17" w:rsidR="00087E4F" w:rsidRPr="00601A82" w:rsidRDefault="00087E4F" w:rsidP="000365C0">
      <w:pPr>
        <w:pStyle w:val="aff0"/>
        <w:rPr>
          <w:lang w:val="en-US"/>
        </w:rPr>
      </w:pPr>
      <w:r w:rsidRPr="00866E6B">
        <w:rPr>
          <w:lang w:val="en-US"/>
        </w:rPr>
        <w:t>END;</w:t>
      </w:r>
    </w:p>
    <w:p w14:paraId="2A50474E" w14:textId="10099AF4" w:rsidR="00087E4F" w:rsidRPr="008F3C43" w:rsidRDefault="00087E4F" w:rsidP="000E26D3">
      <w:pPr>
        <w:pStyle w:val="afe"/>
        <w:jc w:val="both"/>
      </w:pPr>
      <w:r>
        <w:t>Листинг</w:t>
      </w:r>
      <w:r w:rsidRPr="008F3C43">
        <w:t xml:space="preserve"> </w:t>
      </w:r>
      <w:r w:rsidR="00941120" w:rsidRPr="00926981">
        <w:t>5</w:t>
      </w:r>
      <w:r>
        <w:t xml:space="preserve"> – Код создания представления </w:t>
      </w:r>
      <w:r w:rsidRPr="00F15E7C">
        <w:t>StudentAverageGradesView</w:t>
      </w:r>
    </w:p>
    <w:p w14:paraId="64CC5579" w14:textId="77777777" w:rsidR="00087E4F" w:rsidRDefault="00087E4F" w:rsidP="00087E4F">
      <w:pPr>
        <w:pStyle w:val="aff0"/>
      </w:pPr>
      <w:r w:rsidRPr="008F3C43">
        <w:t>--</w:t>
      </w:r>
      <w:r>
        <w:t>Представление</w:t>
      </w:r>
      <w:r w:rsidRPr="008F3C43">
        <w:t xml:space="preserve"> возвращающ</w:t>
      </w:r>
      <w:r>
        <w:t xml:space="preserve">ее </w:t>
      </w:r>
      <w:r w:rsidRPr="00F15E7C">
        <w:t xml:space="preserve">список средней оценки </w:t>
      </w:r>
    </w:p>
    <w:p w14:paraId="0DF7F081" w14:textId="77777777" w:rsidR="00087E4F" w:rsidRPr="009D7A86" w:rsidRDefault="00087E4F" w:rsidP="00087E4F">
      <w:pPr>
        <w:pStyle w:val="aff0"/>
        <w:rPr>
          <w:lang w:val="en-US"/>
        </w:rPr>
      </w:pPr>
      <w:r w:rsidRPr="009D7A86">
        <w:rPr>
          <w:lang w:val="en-US"/>
        </w:rPr>
        <w:t>--</w:t>
      </w:r>
      <w:r w:rsidRPr="00F15E7C">
        <w:t>учеников</w:t>
      </w:r>
      <w:r w:rsidRPr="009D7A86">
        <w:rPr>
          <w:lang w:val="en-US"/>
        </w:rPr>
        <w:t xml:space="preserve"> </w:t>
      </w:r>
      <w:r w:rsidRPr="00F15E7C">
        <w:t>по</w:t>
      </w:r>
      <w:r w:rsidRPr="009D7A86">
        <w:rPr>
          <w:lang w:val="en-US"/>
        </w:rPr>
        <w:t xml:space="preserve"> </w:t>
      </w:r>
      <w:r w:rsidRPr="00F15E7C">
        <w:t>предметам</w:t>
      </w:r>
      <w:r w:rsidRPr="009D7A86">
        <w:rPr>
          <w:lang w:val="en-US"/>
        </w:rPr>
        <w:t xml:space="preserve"> </w:t>
      </w:r>
    </w:p>
    <w:p w14:paraId="7BD24DC4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>CREATE VIEW StudentAverageGradesView AS</w:t>
      </w:r>
    </w:p>
    <w:p w14:paraId="4DFE4E4A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SELECT </w:t>
      </w:r>
    </w:p>
    <w:p w14:paraId="300E50EA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s.StudentId,</w:t>
      </w:r>
    </w:p>
    <w:p w14:paraId="3042E74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s.StudentLastName + ' ' + s.StudentFirstName + ' ' + s.StudentPatronymic AS StudentFullName,</w:t>
      </w:r>
    </w:p>
    <w:p w14:paraId="11AFEA43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subj.SubjectName,</w:t>
      </w:r>
    </w:p>
    <w:p w14:paraId="24BAC0C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ROUND(AVG(CAST(g.GradeValue AS FLOAT)), 2) AS AverageGrade</w:t>
      </w:r>
    </w:p>
    <w:p w14:paraId="2B82E4E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>FROM Grades g</w:t>
      </w:r>
    </w:p>
    <w:p w14:paraId="5794D58D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>JOIN Students s ON g.StudentId = s.StudentId</w:t>
      </w:r>
    </w:p>
    <w:p w14:paraId="03D15552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>JOIN Subjects subj ON g.SubjectId = subj.SubjectId</w:t>
      </w:r>
    </w:p>
    <w:p w14:paraId="2121D760" w14:textId="1CF92811" w:rsidR="00087E4F" w:rsidRPr="00926981" w:rsidRDefault="00087E4F" w:rsidP="000365C0">
      <w:pPr>
        <w:pStyle w:val="aff0"/>
        <w:rPr>
          <w:lang w:val="en-US"/>
        </w:rPr>
      </w:pPr>
      <w:r w:rsidRPr="00F15E7C">
        <w:rPr>
          <w:lang w:val="en-US"/>
        </w:rPr>
        <w:t>GROUP BY s.StudentId, s.StudentLastName + ' ' + s.StudentFirstName + ' ' + s.StudentPatronymic, subj.SubjectName;</w:t>
      </w:r>
    </w:p>
    <w:p w14:paraId="2B6C30C0" w14:textId="3834EA73" w:rsidR="008D35E3" w:rsidRPr="000E26D3" w:rsidRDefault="00356819" w:rsidP="008D35E3">
      <w:pPr>
        <w:pStyle w:val="a3"/>
      </w:pPr>
      <w:r>
        <w:lastRenderedPageBreak/>
        <w:t>В</w:t>
      </w:r>
      <w:r w:rsidR="008A6B38" w:rsidRPr="008A6B38">
        <w:t>ыполнены базовые операции INSERT INTO для</w:t>
      </w:r>
      <w:r w:rsidR="00C214D1">
        <w:t xml:space="preserve"> </w:t>
      </w:r>
      <w:r w:rsidR="008A6B38" w:rsidRPr="008A6B38">
        <w:t>таблиц</w:t>
      </w:r>
      <w:r w:rsidR="00C214D1">
        <w:t>ы</w:t>
      </w:r>
      <w:r w:rsidR="008A6B38" w:rsidRPr="008A6B38">
        <w:t xml:space="preserve"> Subjects</w:t>
      </w:r>
      <w:r w:rsidR="008A6B38">
        <w:t xml:space="preserve"> в </w:t>
      </w:r>
      <w:r w:rsidR="00C214D1">
        <w:t>листинге</w:t>
      </w:r>
      <w:r w:rsidR="008A6B38">
        <w:t xml:space="preserve"> </w:t>
      </w:r>
      <w:r w:rsidR="00941120" w:rsidRPr="00941120">
        <w:t>6</w:t>
      </w:r>
      <w:r w:rsidR="008A6B38" w:rsidRPr="008A6B38">
        <w:t>. Это необходимо как на этапе начальной инициализации данных, так и для тестирования представлений, процедур и функций</w:t>
      </w:r>
      <w:r w:rsidR="000E26D3" w:rsidRPr="000E26D3">
        <w:t>.</w:t>
      </w:r>
    </w:p>
    <w:p w14:paraId="0FE182AE" w14:textId="5CA0E531" w:rsidR="008A6B38" w:rsidRPr="005E5561" w:rsidRDefault="008A6B38" w:rsidP="000E26D3">
      <w:pPr>
        <w:pStyle w:val="afe"/>
        <w:jc w:val="both"/>
      </w:pPr>
      <w:bookmarkStart w:id="14" w:name="_Hlk200196723"/>
      <w:r>
        <w:t>Листинг</w:t>
      </w:r>
      <w:r w:rsidR="003136A2">
        <w:t xml:space="preserve"> </w:t>
      </w:r>
      <w:r w:rsidR="00941120" w:rsidRPr="00941120">
        <w:t>6</w:t>
      </w:r>
      <w:r>
        <w:t xml:space="preserve"> – Код для добавлени</w:t>
      </w:r>
      <w:r w:rsidR="005E5561">
        <w:t>я</w:t>
      </w:r>
      <w:r>
        <w:t xml:space="preserve"> предмета в таблицу </w:t>
      </w:r>
      <w:r>
        <w:rPr>
          <w:lang w:val="en-US"/>
        </w:rPr>
        <w:t>Subjects</w:t>
      </w:r>
    </w:p>
    <w:p w14:paraId="39173271" w14:textId="218EADAE" w:rsidR="00E828BC" w:rsidRPr="00E828BC" w:rsidRDefault="00E828BC" w:rsidP="005E5561">
      <w:pPr>
        <w:pStyle w:val="aff0"/>
      </w:pPr>
      <w:r w:rsidRPr="00E828BC">
        <w:rPr>
          <w:lang w:val="en-US"/>
        </w:rPr>
        <w:t xml:space="preserve">-- </w:t>
      </w:r>
      <w:r>
        <w:t>Заполнение</w:t>
      </w:r>
      <w:r w:rsidRPr="00E828BC">
        <w:rPr>
          <w:lang w:val="en-US"/>
        </w:rPr>
        <w:t xml:space="preserve"> </w:t>
      </w:r>
      <w:r>
        <w:t>таблицы</w:t>
      </w:r>
      <w:r w:rsidRPr="00E828BC">
        <w:rPr>
          <w:lang w:val="en-US"/>
        </w:rPr>
        <w:t xml:space="preserve"> </w:t>
      </w:r>
      <w:r>
        <w:rPr>
          <w:lang w:val="en-US"/>
        </w:rPr>
        <w:t xml:space="preserve">Subjects </w:t>
      </w:r>
      <w:r>
        <w:t>данными</w:t>
      </w:r>
    </w:p>
    <w:p w14:paraId="67421CCD" w14:textId="5B8FDCD1" w:rsidR="008A6B38" w:rsidRPr="00E828BC" w:rsidRDefault="008A6B38" w:rsidP="005E5561">
      <w:pPr>
        <w:pStyle w:val="aff0"/>
        <w:rPr>
          <w:lang w:val="en-US"/>
        </w:rPr>
      </w:pPr>
      <w:r w:rsidRPr="008A6B38">
        <w:rPr>
          <w:lang w:val="en-US"/>
        </w:rPr>
        <w:t>INSERT</w:t>
      </w:r>
      <w:r w:rsidRPr="00E828BC">
        <w:rPr>
          <w:lang w:val="en-US"/>
        </w:rPr>
        <w:t xml:space="preserve"> </w:t>
      </w:r>
      <w:r w:rsidRPr="008A6B38">
        <w:rPr>
          <w:lang w:val="en-US"/>
        </w:rPr>
        <w:t>INTO</w:t>
      </w:r>
      <w:r w:rsidRPr="00E828BC">
        <w:rPr>
          <w:lang w:val="en-US"/>
        </w:rPr>
        <w:t xml:space="preserve"> </w:t>
      </w:r>
      <w:r w:rsidRPr="008A6B38">
        <w:rPr>
          <w:lang w:val="en-US"/>
        </w:rPr>
        <w:t>Subjects</w:t>
      </w:r>
      <w:r w:rsidRPr="00E828BC">
        <w:rPr>
          <w:lang w:val="en-US"/>
        </w:rPr>
        <w:t xml:space="preserve"> (</w:t>
      </w:r>
      <w:r w:rsidRPr="008A6B38">
        <w:rPr>
          <w:lang w:val="en-US"/>
        </w:rPr>
        <w:t>SubjectName</w:t>
      </w:r>
      <w:r w:rsidRPr="00E828BC">
        <w:rPr>
          <w:lang w:val="en-US"/>
        </w:rPr>
        <w:t>)</w:t>
      </w:r>
    </w:p>
    <w:p w14:paraId="2EAF9A55" w14:textId="6C79B34A" w:rsidR="008A6B38" w:rsidRPr="008D35E3" w:rsidRDefault="008A6B38" w:rsidP="005E5561">
      <w:pPr>
        <w:pStyle w:val="aff0"/>
      </w:pPr>
      <w:r w:rsidRPr="008A6B38">
        <w:rPr>
          <w:lang w:val="en-US"/>
        </w:rPr>
        <w:t>VALUES</w:t>
      </w:r>
      <w:r w:rsidRPr="008D35E3">
        <w:t xml:space="preserve"> ('Математика'), ('Русский язык'), ('Литература'</w:t>
      </w:r>
      <w:r w:rsidR="008D35E3">
        <w:t>)</w:t>
      </w:r>
      <w:r w:rsidRPr="008D35E3">
        <w:t>, ('Физика'), ('Химия'), ('Биология'), ('История'), ('Обществознание'), ('География'), ('Английский язык'), ('Информатика'), ('Физкультура'), ('ОБЖ'), ('Технология'), ('Искусство')</w:t>
      </w:r>
      <w:r w:rsidR="005E5561" w:rsidRPr="008D35E3">
        <w:t>;</w:t>
      </w:r>
    </w:p>
    <w:p w14:paraId="26BD7FB2" w14:textId="50CF1A5D" w:rsidR="00046A82" w:rsidRPr="003C528C" w:rsidRDefault="007B1296" w:rsidP="003C528C">
      <w:pPr>
        <w:pStyle w:val="2"/>
      </w:pPr>
      <w:bookmarkStart w:id="15" w:name="_Toc201228126"/>
      <w:bookmarkEnd w:id="14"/>
      <w:r w:rsidRPr="003C528C">
        <w:t>Администрирование и защита базы данных</w:t>
      </w:r>
      <w:bookmarkEnd w:id="15"/>
    </w:p>
    <w:p w14:paraId="0F9494F0" w14:textId="7D28784D" w:rsidR="009E685C" w:rsidRPr="000E26D3" w:rsidRDefault="009E685C" w:rsidP="000E26D3">
      <w:pPr>
        <w:pStyle w:val="a3"/>
      </w:pPr>
      <w:bookmarkStart w:id="16" w:name="_Hlk198632033"/>
      <w:r w:rsidRPr="000E26D3">
        <w:t>Для защиты информации в БД требуется создать отдельные имена для входа и пользователей для учителей и учеников.</w:t>
      </w:r>
    </w:p>
    <w:p w14:paraId="5158410C" w14:textId="7552EF01" w:rsidR="009E685C" w:rsidRPr="000E26D3" w:rsidRDefault="009E685C" w:rsidP="000E26D3">
      <w:pPr>
        <w:pStyle w:val="a3"/>
      </w:pPr>
      <w:r w:rsidRPr="000E26D3">
        <w:t>У учителя должна быть возможность чтения и записи данных, ученик должен иметь доступ только к чтению.</w:t>
      </w:r>
    </w:p>
    <w:p w14:paraId="1097B087" w14:textId="5E0F4BFF" w:rsidR="005E7FC3" w:rsidRPr="000E26D3" w:rsidRDefault="009E685C" w:rsidP="000E26D3">
      <w:pPr>
        <w:pStyle w:val="a3"/>
      </w:pPr>
      <w:r w:rsidRPr="000E26D3">
        <w:t>Для создания имени для входа, пользователи и выд</w:t>
      </w:r>
      <w:r w:rsidR="00B6655B" w:rsidRPr="000E26D3">
        <w:t xml:space="preserve">ачи пользователю роли БД для ограничения доступа требуется выполнить набор SQL-команд, представленный листингом </w:t>
      </w:r>
      <w:r w:rsidR="00941120" w:rsidRPr="000E26D3">
        <w:t>7</w:t>
      </w:r>
      <w:r w:rsidR="002B5229" w:rsidRPr="000E26D3">
        <w:t xml:space="preserve"> и </w:t>
      </w:r>
      <w:r w:rsidR="00941120" w:rsidRPr="000E26D3">
        <w:t>8</w:t>
      </w:r>
      <w:r w:rsidR="00B6655B" w:rsidRPr="000E26D3">
        <w:t>.</w:t>
      </w:r>
    </w:p>
    <w:p w14:paraId="0D9AF9B5" w14:textId="676779A7" w:rsidR="00B6655B" w:rsidRPr="00703207" w:rsidRDefault="00B6655B" w:rsidP="00941120">
      <w:pPr>
        <w:pStyle w:val="aff2"/>
      </w:pPr>
      <w:bookmarkStart w:id="17" w:name="_Hlk200196731"/>
      <w:bookmarkEnd w:id="16"/>
      <w:r>
        <w:t>Листинг</w:t>
      </w:r>
      <w:r w:rsidRPr="008F3C43">
        <w:t xml:space="preserve"> </w:t>
      </w:r>
      <w:r w:rsidR="00941120">
        <w:t>7</w:t>
      </w:r>
      <w:r>
        <w:t xml:space="preserve"> – </w:t>
      </w:r>
      <w:r w:rsidRPr="00B6655B">
        <w:t>Код создания пользователя и имени для входа</w:t>
      </w:r>
      <w:r w:rsidR="00703207">
        <w:t xml:space="preserve"> </w:t>
      </w:r>
      <w:r w:rsidR="005E7FC3">
        <w:t>ученика</w:t>
      </w:r>
    </w:p>
    <w:p w14:paraId="02972BA2" w14:textId="5D6EF007" w:rsidR="00B6655B" w:rsidRPr="005E7FC3" w:rsidRDefault="00B6655B" w:rsidP="00B6655B">
      <w:pPr>
        <w:pStyle w:val="aff0"/>
        <w:rPr>
          <w:lang w:val="en-US"/>
        </w:rPr>
      </w:pPr>
      <w:r w:rsidRPr="00B6655B">
        <w:rPr>
          <w:lang w:val="en-US"/>
        </w:rPr>
        <w:t>CREATE LOGIN [</w:t>
      </w:r>
      <w:r w:rsidR="00DD6CFC">
        <w:rPr>
          <w:lang w:val="en-US"/>
        </w:rPr>
        <w:t>Student</w:t>
      </w:r>
      <w:r w:rsidRPr="00B6655B">
        <w:rPr>
          <w:lang w:val="en-US"/>
        </w:rPr>
        <w:t>] WITH PASSWORD = '</w:t>
      </w:r>
      <w:r w:rsidR="005E7FC3" w:rsidRPr="005E7FC3">
        <w:rPr>
          <w:lang w:val="en-US"/>
        </w:rPr>
        <w:t>SomeStrongPassword123!</w:t>
      </w:r>
      <w:r w:rsidR="005E7FC3" w:rsidRPr="00B6655B">
        <w:rPr>
          <w:lang w:val="en-US"/>
        </w:rPr>
        <w:t>'</w:t>
      </w:r>
    </w:p>
    <w:p w14:paraId="3DB1EE2F" w14:textId="77777777" w:rsidR="00B6655B" w:rsidRDefault="00B6655B" w:rsidP="00B6655B">
      <w:pPr>
        <w:pStyle w:val="aff0"/>
      </w:pPr>
      <w:r w:rsidRPr="00B6655B">
        <w:t>GO --</w:t>
      </w:r>
      <w:r>
        <w:t>Создание имени для входа с паролем</w:t>
      </w:r>
    </w:p>
    <w:p w14:paraId="70AAA040" w14:textId="567C6527" w:rsidR="00B6655B" w:rsidRPr="00DD6CFC" w:rsidRDefault="00B6655B" w:rsidP="00B6655B">
      <w:pPr>
        <w:pStyle w:val="aff0"/>
        <w:rPr>
          <w:lang w:val="en-US"/>
        </w:rPr>
      </w:pPr>
      <w:r w:rsidRPr="00B6655B">
        <w:rPr>
          <w:lang w:val="en-US"/>
        </w:rPr>
        <w:t>CREATE USER [</w:t>
      </w:r>
      <w:r w:rsidR="00DD6CFC">
        <w:rPr>
          <w:lang w:val="en-US"/>
        </w:rPr>
        <w:t>Student</w:t>
      </w:r>
      <w:r w:rsidRPr="00B6655B">
        <w:rPr>
          <w:lang w:val="en-US"/>
        </w:rPr>
        <w:t>]</w:t>
      </w:r>
      <w:r w:rsidRPr="00DD6CFC">
        <w:rPr>
          <w:lang w:val="en-US"/>
        </w:rPr>
        <w:t xml:space="preserve"> </w:t>
      </w:r>
      <w:r w:rsidRPr="00B6655B">
        <w:rPr>
          <w:lang w:val="en-US"/>
        </w:rPr>
        <w:t>FOR LOGIN [</w:t>
      </w:r>
      <w:r w:rsidR="00DD6CFC">
        <w:rPr>
          <w:lang w:val="en-US"/>
        </w:rPr>
        <w:t>Student</w:t>
      </w:r>
      <w:r w:rsidRPr="00B6655B">
        <w:rPr>
          <w:lang w:val="en-US"/>
        </w:rPr>
        <w:t>]</w:t>
      </w:r>
    </w:p>
    <w:p w14:paraId="38F49345" w14:textId="22EA8159" w:rsidR="00B6655B" w:rsidRDefault="00B6655B" w:rsidP="00B6655B">
      <w:pPr>
        <w:pStyle w:val="aff0"/>
      </w:pPr>
      <w:r w:rsidRPr="00B6655B">
        <w:t>GO --</w:t>
      </w:r>
      <w:r>
        <w:t>Создание пользователя для имени для входа</w:t>
      </w:r>
    </w:p>
    <w:p w14:paraId="1BEBBE05" w14:textId="3BAD8F49" w:rsidR="00B6655B" w:rsidRPr="000045A4" w:rsidRDefault="00B6655B" w:rsidP="00B6655B">
      <w:pPr>
        <w:pStyle w:val="aff0"/>
        <w:rPr>
          <w:lang w:val="en-US"/>
        </w:rPr>
      </w:pPr>
      <w:r w:rsidRPr="000045A4">
        <w:rPr>
          <w:lang w:val="en-US"/>
        </w:rPr>
        <w:t>EXEC sp_addrolemember 'db_datareader', '</w:t>
      </w:r>
      <w:r w:rsidR="000045A4">
        <w:rPr>
          <w:lang w:val="en-US"/>
        </w:rPr>
        <w:t>Student</w:t>
      </w:r>
      <w:r w:rsidRPr="000045A4">
        <w:rPr>
          <w:lang w:val="en-US"/>
        </w:rPr>
        <w:t>'</w:t>
      </w:r>
    </w:p>
    <w:p w14:paraId="7BB5C4D0" w14:textId="1A4CA1F3" w:rsidR="005E7FC3" w:rsidRPr="00866E6B" w:rsidRDefault="00B6655B" w:rsidP="00B6655B">
      <w:pPr>
        <w:pStyle w:val="aff0"/>
      </w:pPr>
      <w:r w:rsidRPr="00B6655B">
        <w:t>GO --</w:t>
      </w:r>
      <w:r>
        <w:t>Выдача прав на чтение данных пользователю</w:t>
      </w:r>
    </w:p>
    <w:p w14:paraId="1E558416" w14:textId="78220F6E" w:rsidR="005E7FC3" w:rsidRPr="000E26D3" w:rsidRDefault="005E7FC3" w:rsidP="00AF739F">
      <w:pPr>
        <w:pStyle w:val="aff2"/>
      </w:pPr>
      <w:r w:rsidRPr="000E26D3">
        <w:t xml:space="preserve">Листинг </w:t>
      </w:r>
      <w:r w:rsidR="00941120" w:rsidRPr="000E26D3">
        <w:t>8</w:t>
      </w:r>
      <w:r w:rsidRPr="000E26D3">
        <w:t xml:space="preserve"> – Код создания пользователя и имени для входа учителя</w:t>
      </w:r>
    </w:p>
    <w:p w14:paraId="51B9115D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lastRenderedPageBreak/>
        <w:t xml:space="preserve">CREATE LOGIN [Teacher] WITH PASSWORD = 'SomeStrongPassword123!' </w:t>
      </w:r>
    </w:p>
    <w:p w14:paraId="43DC00AA" w14:textId="77777777" w:rsidR="005E7FC3" w:rsidRPr="005E7FC3" w:rsidRDefault="005E7FC3" w:rsidP="005E7FC3">
      <w:pPr>
        <w:pStyle w:val="aff0"/>
      </w:pPr>
      <w:r w:rsidRPr="005E7FC3">
        <w:t>GO --Создание имени для входа с паролем</w:t>
      </w:r>
    </w:p>
    <w:p w14:paraId="6A125877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>CREATE USER [Teacher] FOR LOGIN [Teacher]</w:t>
      </w:r>
    </w:p>
    <w:p w14:paraId="5CD8BDD9" w14:textId="77777777" w:rsidR="005E7FC3" w:rsidRPr="005E7FC3" w:rsidRDefault="005E7FC3" w:rsidP="005E7FC3">
      <w:pPr>
        <w:pStyle w:val="aff0"/>
      </w:pPr>
      <w:r w:rsidRPr="005E7FC3">
        <w:t>GO --Создание пользователя для имени для входа</w:t>
      </w:r>
    </w:p>
    <w:p w14:paraId="01F807E6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>EXEC sp_addrolemember 'db_datareader', 'Teacher'</w:t>
      </w:r>
    </w:p>
    <w:p w14:paraId="2353C2C5" w14:textId="77777777" w:rsidR="005E7FC3" w:rsidRPr="005E7FC3" w:rsidRDefault="005E7FC3" w:rsidP="005E7FC3">
      <w:pPr>
        <w:pStyle w:val="aff0"/>
      </w:pPr>
      <w:r w:rsidRPr="005E7FC3">
        <w:t>GO --Выдача прав на чтение данных пользователю</w:t>
      </w:r>
    </w:p>
    <w:p w14:paraId="5F63CC98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>EXEC sp_addrolemember 'db_datawriter', 'Teacher'</w:t>
      </w:r>
    </w:p>
    <w:p w14:paraId="39862BEC" w14:textId="7AA45D8E" w:rsidR="00A2259B" w:rsidRDefault="005E7FC3" w:rsidP="00A2259B">
      <w:pPr>
        <w:pStyle w:val="aff0"/>
      </w:pPr>
      <w:r w:rsidRPr="005E7FC3">
        <w:t xml:space="preserve">GO --Выдача прав на </w:t>
      </w:r>
      <w:r w:rsidR="002B5229">
        <w:t>запись</w:t>
      </w:r>
      <w:r w:rsidRPr="005E7FC3">
        <w:t xml:space="preserve"> данных пользователю</w:t>
      </w:r>
    </w:p>
    <w:bookmarkEnd w:id="17"/>
    <w:p w14:paraId="68DDD78B" w14:textId="77777777" w:rsidR="00FD534E" w:rsidRPr="00106590" w:rsidRDefault="00703207" w:rsidP="00106590">
      <w:pPr>
        <w:pStyle w:val="a3"/>
      </w:pPr>
      <w:r w:rsidRPr="00106590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</w:t>
      </w:r>
    </w:p>
    <w:p w14:paraId="7B4D7B54" w14:textId="424A6403" w:rsidR="00703207" w:rsidRDefault="00703207" w:rsidP="00703207">
      <w:pPr>
        <w:pStyle w:val="a3"/>
      </w:pPr>
      <w:r>
        <w:t xml:space="preserve">Для выполнения резервного копирования БД требуется выполнить </w:t>
      </w:r>
      <w:r>
        <w:rPr>
          <w:lang w:val="en-US"/>
        </w:rPr>
        <w:t>SQL</w:t>
      </w:r>
      <w:r w:rsidRPr="00703207">
        <w:t>-</w:t>
      </w:r>
      <w:r>
        <w:t xml:space="preserve">скрипт, представленный листингом </w:t>
      </w:r>
      <w:r w:rsidR="005E4450">
        <w:t>9</w:t>
      </w:r>
      <w:r w:rsidR="00FC3AA1">
        <w:t>.</w:t>
      </w:r>
    </w:p>
    <w:p w14:paraId="48334CA8" w14:textId="27294F93" w:rsidR="00703207" w:rsidRPr="00703207" w:rsidRDefault="00703207" w:rsidP="00941120">
      <w:pPr>
        <w:pStyle w:val="afe"/>
        <w:jc w:val="both"/>
      </w:pPr>
      <w:bookmarkStart w:id="18" w:name="_Hlk200196739"/>
      <w:r>
        <w:t>Листинг</w:t>
      </w:r>
      <w:r w:rsidRPr="008F3C43">
        <w:t xml:space="preserve"> </w:t>
      </w:r>
      <w:r w:rsidR="00941120">
        <w:t>9</w:t>
      </w:r>
      <w:r>
        <w:t xml:space="preserve"> – </w:t>
      </w:r>
      <w:r w:rsidRPr="00B6655B">
        <w:t xml:space="preserve">Код </w:t>
      </w:r>
      <w:r>
        <w:t xml:space="preserve">для </w:t>
      </w:r>
      <w:r w:rsidRPr="00B6655B">
        <w:t xml:space="preserve">создания </w:t>
      </w:r>
      <w:r>
        <w:t xml:space="preserve">резервной копии БД </w:t>
      </w:r>
      <w:r>
        <w:rPr>
          <w:lang w:val="en-US"/>
        </w:rPr>
        <w:t>School</w:t>
      </w:r>
      <w:r w:rsidRPr="00703207">
        <w:t>12</w:t>
      </w:r>
    </w:p>
    <w:p w14:paraId="33AA7436" w14:textId="77777777" w:rsidR="00703207" w:rsidRPr="00703207" w:rsidRDefault="00703207" w:rsidP="00703207">
      <w:pPr>
        <w:pStyle w:val="aff0"/>
      </w:pPr>
      <w:r w:rsidRPr="00703207">
        <w:t>--Выполнение резервного копирования</w:t>
      </w:r>
    </w:p>
    <w:p w14:paraId="2D38FD55" w14:textId="77777777" w:rsidR="00703207" w:rsidRPr="00866E6B" w:rsidRDefault="00703207" w:rsidP="00703207">
      <w:pPr>
        <w:pStyle w:val="aff0"/>
      </w:pPr>
      <w:r w:rsidRPr="00703207">
        <w:rPr>
          <w:lang w:val="en-US"/>
        </w:rPr>
        <w:t>BACKUP</w:t>
      </w:r>
      <w:r w:rsidRPr="00866E6B">
        <w:t xml:space="preserve"> </w:t>
      </w:r>
      <w:r w:rsidRPr="00703207">
        <w:rPr>
          <w:lang w:val="en-US"/>
        </w:rPr>
        <w:t>DATABASE</w:t>
      </w:r>
      <w:r w:rsidRPr="00866E6B">
        <w:t xml:space="preserve"> [</w:t>
      </w:r>
      <w:r w:rsidRPr="00703207">
        <w:rPr>
          <w:lang w:val="en-US"/>
        </w:rPr>
        <w:t>School</w:t>
      </w:r>
      <w:r w:rsidRPr="00866E6B">
        <w:t xml:space="preserve">12] </w:t>
      </w:r>
      <w:r w:rsidRPr="00703207">
        <w:rPr>
          <w:lang w:val="en-US"/>
        </w:rPr>
        <w:t>TO</w:t>
      </w:r>
    </w:p>
    <w:p w14:paraId="7E5B64D1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>DISK = N'D:\Practika\School12.bak' --Путь</w:t>
      </w:r>
    </w:p>
    <w:p w14:paraId="133795F2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>WITH NOFORMAT, NOINIT,</w:t>
      </w:r>
    </w:p>
    <w:p w14:paraId="56802DAB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>NAME = N'School12-Резервное копирование', -- Имя резервной копии</w:t>
      </w:r>
    </w:p>
    <w:p w14:paraId="02693608" w14:textId="28657DBC" w:rsidR="00703207" w:rsidRPr="00FC3AA1" w:rsidRDefault="00703207" w:rsidP="00703207">
      <w:pPr>
        <w:pStyle w:val="aff0"/>
      </w:pPr>
      <w:r w:rsidRPr="00703207">
        <w:rPr>
          <w:lang w:val="en-US"/>
        </w:rPr>
        <w:t>SKIP</w:t>
      </w:r>
      <w:r w:rsidRPr="00866E6B">
        <w:t xml:space="preserve">, </w:t>
      </w:r>
      <w:r w:rsidRPr="00703207">
        <w:rPr>
          <w:lang w:val="en-US"/>
        </w:rPr>
        <w:t>NOREWIND</w:t>
      </w:r>
      <w:r w:rsidRPr="00866E6B">
        <w:t xml:space="preserve">, </w:t>
      </w:r>
      <w:r w:rsidRPr="00703207">
        <w:rPr>
          <w:lang w:val="en-US"/>
        </w:rPr>
        <w:t>NOUNLOAD</w:t>
      </w:r>
      <w:r w:rsidRPr="00866E6B">
        <w:t xml:space="preserve">, </w:t>
      </w:r>
      <w:r w:rsidRPr="00703207">
        <w:rPr>
          <w:lang w:val="en-US"/>
        </w:rPr>
        <w:t>STATS</w:t>
      </w:r>
      <w:r w:rsidRPr="00866E6B">
        <w:t xml:space="preserve"> = 10;</w:t>
      </w:r>
    </w:p>
    <w:bookmarkEnd w:id="18"/>
    <w:p w14:paraId="707E6AF0" w14:textId="2730B428" w:rsidR="00703207" w:rsidRPr="00A41D03" w:rsidRDefault="00703207" w:rsidP="00703207">
      <w:pPr>
        <w:pStyle w:val="a3"/>
      </w:pPr>
      <w:r>
        <w:t xml:space="preserve">Для восстановления данных из созданной резервной копии требуется выполнить SQL-скрипт, представленный листингом </w:t>
      </w:r>
      <w:r w:rsidR="005E4450">
        <w:t>10</w:t>
      </w:r>
      <w:r>
        <w:t>.</w:t>
      </w:r>
    </w:p>
    <w:p w14:paraId="29753A38" w14:textId="74A6D5EF" w:rsidR="00703207" w:rsidRPr="00A41D03" w:rsidRDefault="00703207" w:rsidP="00941120">
      <w:pPr>
        <w:pStyle w:val="afe"/>
        <w:jc w:val="both"/>
      </w:pPr>
      <w:bookmarkStart w:id="19" w:name="_Hlk200196750"/>
      <w:r>
        <w:t>Листинг</w:t>
      </w:r>
      <w:r w:rsidRPr="008F3C43">
        <w:t xml:space="preserve"> </w:t>
      </w:r>
      <w:r w:rsidR="00941120">
        <w:t xml:space="preserve">10 </w:t>
      </w:r>
      <w:r>
        <w:t xml:space="preserve">– </w:t>
      </w:r>
      <w:r w:rsidRPr="00B6655B">
        <w:t xml:space="preserve">Код </w:t>
      </w:r>
      <w:r>
        <w:t>для восстановления из резервной копии БД</w:t>
      </w:r>
    </w:p>
    <w:p w14:paraId="5101AA70" w14:textId="4FF49475" w:rsidR="00E828BC" w:rsidRPr="00E828BC" w:rsidRDefault="00E828BC" w:rsidP="00703207">
      <w:pPr>
        <w:pStyle w:val="aff0"/>
      </w:pPr>
      <w:r w:rsidRPr="00E828BC">
        <w:rPr>
          <w:lang w:val="en-US"/>
        </w:rPr>
        <w:t xml:space="preserve">-- </w:t>
      </w:r>
      <w:r>
        <w:t>Восстановление БД из резервной копии</w:t>
      </w:r>
    </w:p>
    <w:p w14:paraId="2FAC4217" w14:textId="1F1A5A29" w:rsidR="00703207" w:rsidRPr="002A2127" w:rsidRDefault="00703207" w:rsidP="00703207">
      <w:pPr>
        <w:pStyle w:val="aff0"/>
        <w:rPr>
          <w:lang w:val="en-US"/>
        </w:rPr>
      </w:pPr>
      <w:r w:rsidRPr="002A2127">
        <w:rPr>
          <w:lang w:val="en-US"/>
        </w:rPr>
        <w:t xml:space="preserve">RESTORE DATABASE School12 FROM   </w:t>
      </w:r>
    </w:p>
    <w:p w14:paraId="7E70296B" w14:textId="77777777" w:rsidR="00703207" w:rsidRPr="00866E6B" w:rsidRDefault="00703207" w:rsidP="00703207">
      <w:pPr>
        <w:pStyle w:val="aff0"/>
        <w:rPr>
          <w:lang w:val="en-US"/>
        </w:rPr>
      </w:pPr>
      <w:r w:rsidRPr="00866E6B">
        <w:rPr>
          <w:lang w:val="en-US"/>
        </w:rPr>
        <w:t>DISK = N'D:\Practika\School12.bak' --</w:t>
      </w:r>
      <w:r w:rsidRPr="00703207">
        <w:t>Путь</w:t>
      </w:r>
      <w:r w:rsidRPr="00866E6B">
        <w:rPr>
          <w:lang w:val="en-US"/>
        </w:rPr>
        <w:t xml:space="preserve"> </w:t>
      </w:r>
    </w:p>
    <w:p w14:paraId="4FCB8A23" w14:textId="56395C7B" w:rsidR="009E685C" w:rsidRPr="00B6655B" w:rsidRDefault="00703207" w:rsidP="000F46F2">
      <w:pPr>
        <w:pStyle w:val="aff0"/>
        <w:rPr>
          <w:rFonts w:eastAsiaTheme="majorEastAsia" w:cstheme="majorBidi"/>
          <w:b/>
          <w:sz w:val="32"/>
          <w:szCs w:val="40"/>
        </w:rPr>
      </w:pPr>
      <w:r w:rsidRPr="00703207">
        <w:t>WITH  FILE = 2,  NOUNLOAD,  STATS = 5;</w:t>
      </w:r>
      <w:bookmarkEnd w:id="1"/>
      <w:bookmarkEnd w:id="19"/>
      <w:r w:rsidR="009E685C" w:rsidRPr="00B6655B">
        <w:br w:type="page"/>
      </w:r>
    </w:p>
    <w:p w14:paraId="3234AD14" w14:textId="11D5BD4A" w:rsidR="00F116CE" w:rsidRDefault="00F116CE" w:rsidP="00F116CE">
      <w:pPr>
        <w:pStyle w:val="1"/>
      </w:pPr>
      <w:bookmarkStart w:id="20" w:name="_Toc201228127"/>
      <w:r>
        <w:lastRenderedPageBreak/>
        <w:t>Выполнение работ по ПМ.01</w:t>
      </w:r>
      <w:bookmarkEnd w:id="20"/>
    </w:p>
    <w:p w14:paraId="674BA806" w14:textId="7FB519E3" w:rsidR="00D00294" w:rsidRDefault="00D00294" w:rsidP="00D00294">
      <w:pPr>
        <w:pStyle w:val="a3"/>
      </w:pPr>
      <w:r>
        <w:t xml:space="preserve">МБОУ ОШ №12 осуществляет реализацию общеобразовательных программ среднего общего образования. В рамках учебного процесса </w:t>
      </w:r>
      <w:r w:rsidR="00FD534E">
        <w:t>учителя</w:t>
      </w:r>
      <w:r>
        <w:t xml:space="preserve"> обязаны вести учёт успеваемости и посещаемости учащихся.</w:t>
      </w:r>
    </w:p>
    <w:p w14:paraId="4B1FE9C4" w14:textId="17CCA8D3" w:rsidR="00D00294" w:rsidRDefault="00D00294" w:rsidP="00D00294">
      <w:pPr>
        <w:pStyle w:val="a3"/>
      </w:pPr>
      <w:r>
        <w:t>На данный момент подобная работа зачастую ведётся вручную либо в сторонних сервисах, не всегда подходящих под конкретные внутренние нужды учебного заведения. В связи с этим была поставлена задача разработки электронного дневника, обеспечивающего:</w:t>
      </w:r>
    </w:p>
    <w:p w14:paraId="21F0A685" w14:textId="23B60CC6" w:rsidR="00D00294" w:rsidRDefault="00D00294" w:rsidP="003C528C">
      <w:pPr>
        <w:pStyle w:val="a1"/>
      </w:pPr>
      <w:r>
        <w:t>ведение цифрового журнала оценок;</w:t>
      </w:r>
    </w:p>
    <w:p w14:paraId="7CCA3E1B" w14:textId="2D052824" w:rsidR="00D00294" w:rsidRDefault="00D00294" w:rsidP="003C528C">
      <w:pPr>
        <w:pStyle w:val="a1"/>
      </w:pPr>
      <w:r>
        <w:t>контроль посещаемости;</w:t>
      </w:r>
    </w:p>
    <w:p w14:paraId="05BF6198" w14:textId="382EC936" w:rsidR="00D00294" w:rsidRDefault="00D00294" w:rsidP="003C528C">
      <w:pPr>
        <w:pStyle w:val="a1"/>
      </w:pPr>
      <w:r>
        <w:t>формирование отчётов по успеваемости учащихся;</w:t>
      </w:r>
    </w:p>
    <w:p w14:paraId="69B06632" w14:textId="3B80F882" w:rsidR="00D00294" w:rsidRDefault="00D00294" w:rsidP="003C528C">
      <w:pPr>
        <w:pStyle w:val="a1"/>
      </w:pPr>
      <w:r>
        <w:t>визуализацию данных об успеваемости.</w:t>
      </w:r>
    </w:p>
    <w:p w14:paraId="3C261F81" w14:textId="5C32B986" w:rsidR="00E003E1" w:rsidRDefault="00D00294" w:rsidP="000365C0">
      <w:pPr>
        <w:pStyle w:val="a3"/>
        <w:rPr>
          <w:rFonts w:eastAsiaTheme="majorEastAsia" w:cstheme="majorBidi"/>
          <w:b/>
          <w:szCs w:val="28"/>
        </w:rPr>
      </w:pPr>
      <w:r>
        <w:t xml:space="preserve">Программное обеспечение предназначено для использования </w:t>
      </w:r>
      <w:r w:rsidR="00C7796B">
        <w:t>учителями учебного</w:t>
      </w:r>
      <w:r>
        <w:t xml:space="preserve"> заведения и реализовано в виде настольного клиентского приложения на платформе Windows.</w:t>
      </w:r>
    </w:p>
    <w:p w14:paraId="596112BC" w14:textId="227D4E00" w:rsidR="00E003E1" w:rsidRDefault="00E003E1" w:rsidP="0026578A">
      <w:pPr>
        <w:pStyle w:val="2"/>
      </w:pPr>
      <w:bookmarkStart w:id="21" w:name="_Toc201228128"/>
      <w:r>
        <w:t>Постановка задачи</w:t>
      </w:r>
      <w:bookmarkEnd w:id="21"/>
    </w:p>
    <w:p w14:paraId="3245CC7D" w14:textId="69D52E55" w:rsidR="00E003E1" w:rsidRDefault="00E003E1" w:rsidP="00E003E1">
      <w:pPr>
        <w:pStyle w:val="a3"/>
      </w:pPr>
      <w:r>
        <w:t xml:space="preserve">Необходимо разработать однопользовательское приложение с графическим интерфейсом, обеспечивающее </w:t>
      </w:r>
      <w:r w:rsidR="00BE2D8E">
        <w:t>учителю</w:t>
      </w:r>
      <w:r>
        <w:t xml:space="preserve"> возможность:</w:t>
      </w:r>
    </w:p>
    <w:p w14:paraId="5AD74D41" w14:textId="28480351" w:rsidR="00E003E1" w:rsidRDefault="00E003E1" w:rsidP="003C528C">
      <w:pPr>
        <w:pStyle w:val="a1"/>
      </w:pPr>
      <w:r>
        <w:t>входа в систему с использованием логина и пароля;</w:t>
      </w:r>
    </w:p>
    <w:p w14:paraId="0B2DAF70" w14:textId="308404BF" w:rsidR="00E003E1" w:rsidRDefault="00E003E1" w:rsidP="003C528C">
      <w:pPr>
        <w:pStyle w:val="a1"/>
      </w:pPr>
      <w:r>
        <w:t>отображения списка классов, учеников и предметов;</w:t>
      </w:r>
    </w:p>
    <w:p w14:paraId="6A088FFC" w14:textId="425ECBA9" w:rsidR="00E003E1" w:rsidRDefault="00E003E1" w:rsidP="003C528C">
      <w:pPr>
        <w:pStyle w:val="a1"/>
      </w:pPr>
      <w:r>
        <w:t>внесения и редактирования оценок;</w:t>
      </w:r>
    </w:p>
    <w:p w14:paraId="45B89960" w14:textId="17225B9C" w:rsidR="00E003E1" w:rsidRDefault="00E003E1" w:rsidP="003C528C">
      <w:pPr>
        <w:pStyle w:val="a1"/>
      </w:pPr>
      <w:r>
        <w:t>расчёта средней оценки по предмету;</w:t>
      </w:r>
    </w:p>
    <w:p w14:paraId="2BFFB4FC" w14:textId="325F5975" w:rsidR="00E003E1" w:rsidRDefault="00E003E1" w:rsidP="003C528C">
      <w:pPr>
        <w:pStyle w:val="a1"/>
      </w:pPr>
      <w:r>
        <w:t>формирования отчётов по отдельному ученику или всему классу;</w:t>
      </w:r>
    </w:p>
    <w:p w14:paraId="1A957CC4" w14:textId="240BD0BA" w:rsidR="00E003E1" w:rsidRDefault="00E003E1" w:rsidP="003C528C">
      <w:pPr>
        <w:pStyle w:val="a1"/>
      </w:pPr>
      <w:r>
        <w:t>визуализации данных в виде графиков;</w:t>
      </w:r>
    </w:p>
    <w:p w14:paraId="72DC90E7" w14:textId="03438A2A" w:rsidR="00D00294" w:rsidRDefault="00E003E1" w:rsidP="003C528C">
      <w:pPr>
        <w:pStyle w:val="a1"/>
        <w:rPr>
          <w:rFonts w:eastAsiaTheme="majorEastAsia" w:cstheme="majorBidi"/>
          <w:b/>
          <w:szCs w:val="28"/>
        </w:rPr>
      </w:pPr>
      <w:r>
        <w:t>сохранения отчётов в файл.</w:t>
      </w:r>
    </w:p>
    <w:p w14:paraId="755587DA" w14:textId="77777777" w:rsidR="00D00294" w:rsidRPr="00D00294" w:rsidRDefault="00D00294" w:rsidP="005875E0">
      <w:pPr>
        <w:pStyle w:val="2"/>
      </w:pPr>
      <w:bookmarkStart w:id="22" w:name="_Toc201228129"/>
      <w:r w:rsidRPr="00D00294">
        <w:lastRenderedPageBreak/>
        <w:t>Описание алгоритма функционирования системы</w:t>
      </w:r>
      <w:bookmarkEnd w:id="22"/>
    </w:p>
    <w:p w14:paraId="40D49D28" w14:textId="16576CCD" w:rsidR="00C7796B" w:rsidRPr="009D493C" w:rsidRDefault="00C7796B" w:rsidP="000365C0">
      <w:pPr>
        <w:pStyle w:val="a3"/>
        <w:rPr>
          <w:rFonts w:cs="Times New Roman"/>
          <w:color w:val="EE0000"/>
        </w:rPr>
      </w:pPr>
      <w:r w:rsidRPr="00C7796B">
        <w:rPr>
          <w:rFonts w:cs="Times New Roman"/>
        </w:rPr>
        <w:t xml:space="preserve">Система реализована как автономное клиентское приложение, взаимодействующее с локальной реляционной базой данных. Приложение построено по принципу </w:t>
      </w:r>
      <w:r w:rsidR="000365C0" w:rsidRPr="00C7796B">
        <w:rPr>
          <w:rFonts w:cs="Times New Roman"/>
        </w:rPr>
        <w:t>ввода</w:t>
      </w:r>
      <w:r w:rsidR="000365C0">
        <w:rPr>
          <w:rFonts w:cs="Times New Roman"/>
        </w:rPr>
        <w:t xml:space="preserve">, </w:t>
      </w:r>
      <w:r w:rsidR="000365C0" w:rsidRPr="00C7796B">
        <w:rPr>
          <w:rFonts w:cs="Times New Roman"/>
        </w:rPr>
        <w:t>обработки</w:t>
      </w:r>
      <w:r w:rsidR="000365C0">
        <w:rPr>
          <w:rFonts w:cs="Times New Roman"/>
        </w:rPr>
        <w:t xml:space="preserve"> и </w:t>
      </w:r>
      <w:r w:rsidRPr="00C7796B">
        <w:rPr>
          <w:rFonts w:cs="Times New Roman"/>
        </w:rPr>
        <w:t>вывода информации.</w:t>
      </w:r>
    </w:p>
    <w:p w14:paraId="146F1287" w14:textId="69CB8C5C" w:rsidR="002A2127" w:rsidRPr="002A2127" w:rsidRDefault="00D00294" w:rsidP="00C7796B">
      <w:pPr>
        <w:pStyle w:val="a3"/>
      </w:pPr>
      <w:r>
        <w:t>Действия пользователя:</w:t>
      </w:r>
      <w:r w:rsidR="002A2127" w:rsidRPr="002A2127">
        <w:t xml:space="preserve"> </w:t>
      </w:r>
    </w:p>
    <w:p w14:paraId="1559CCCA" w14:textId="51781820" w:rsidR="002A2127" w:rsidRPr="00106590" w:rsidRDefault="00BE2D8E" w:rsidP="00106590">
      <w:pPr>
        <w:pStyle w:val="a"/>
      </w:pPr>
      <w:r w:rsidRPr="00106590">
        <w:t>з</w:t>
      </w:r>
      <w:r w:rsidR="00D00294" w:rsidRPr="00106590">
        <w:t>апуск приложения;</w:t>
      </w:r>
    </w:p>
    <w:p w14:paraId="5CE3A9C8" w14:textId="5D8E3FC2" w:rsidR="002A2127" w:rsidRPr="00106590" w:rsidRDefault="002A2127" w:rsidP="00106590">
      <w:pPr>
        <w:pStyle w:val="a"/>
      </w:pPr>
      <w:r w:rsidRPr="00106590">
        <w:t>в</w:t>
      </w:r>
      <w:r w:rsidR="00D00294" w:rsidRPr="00106590">
        <w:t>вод логина и пароля;</w:t>
      </w:r>
    </w:p>
    <w:p w14:paraId="6909DA30" w14:textId="57801BCC" w:rsidR="002A2127" w:rsidRPr="00106590" w:rsidRDefault="002A2127" w:rsidP="00106590">
      <w:pPr>
        <w:pStyle w:val="a"/>
      </w:pPr>
      <w:r w:rsidRPr="00106590">
        <w:t>п</w:t>
      </w:r>
      <w:r w:rsidR="00D00294" w:rsidRPr="00106590">
        <w:t xml:space="preserve">ри успешной авторизации </w:t>
      </w:r>
      <w:r w:rsidR="00A73250" w:rsidRPr="00106590">
        <w:t>–</w:t>
      </w:r>
      <w:r w:rsidR="00D00294" w:rsidRPr="00106590">
        <w:t xml:space="preserve"> переход на главное окно;</w:t>
      </w:r>
    </w:p>
    <w:p w14:paraId="08B0AF2A" w14:textId="6392DAD4" w:rsidR="002A2127" w:rsidRPr="00106590" w:rsidRDefault="002A2127" w:rsidP="00106590">
      <w:pPr>
        <w:pStyle w:val="a"/>
      </w:pPr>
      <w:r w:rsidRPr="00106590">
        <w:t>в</w:t>
      </w:r>
      <w:r w:rsidR="00D00294" w:rsidRPr="00106590">
        <w:t>ыбор класса и предмета;</w:t>
      </w:r>
    </w:p>
    <w:p w14:paraId="34798F42" w14:textId="7385FE13" w:rsidR="002A2127" w:rsidRPr="00106590" w:rsidRDefault="002A2127" w:rsidP="00106590">
      <w:pPr>
        <w:pStyle w:val="a"/>
      </w:pPr>
      <w:r w:rsidRPr="00106590">
        <w:t>п</w:t>
      </w:r>
      <w:r w:rsidR="00D00294" w:rsidRPr="00106590">
        <w:t>росмот</w:t>
      </w:r>
      <w:r w:rsidR="000365C0" w:rsidRPr="00106590">
        <w:t xml:space="preserve">р или </w:t>
      </w:r>
      <w:r w:rsidR="00D00294" w:rsidRPr="00106590">
        <w:t>редактирование оценок;</w:t>
      </w:r>
    </w:p>
    <w:p w14:paraId="66917622" w14:textId="4D4F5650" w:rsidR="002A2127" w:rsidRPr="00106590" w:rsidRDefault="002A2127" w:rsidP="00106590">
      <w:pPr>
        <w:pStyle w:val="a"/>
      </w:pPr>
      <w:r w:rsidRPr="00106590">
        <w:t>ф</w:t>
      </w:r>
      <w:r w:rsidR="00D00294" w:rsidRPr="00106590">
        <w:t>ормирование отчёта и его экспорт.</w:t>
      </w:r>
    </w:p>
    <w:p w14:paraId="0F3B5A3B" w14:textId="491DF963" w:rsidR="00B66C3F" w:rsidRPr="000C03D0" w:rsidRDefault="00B66C3F" w:rsidP="00D00294">
      <w:pPr>
        <w:pStyle w:val="a3"/>
      </w:pPr>
      <w:r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CB7022" w:rsidRPr="00CB7022">
        <w:t>4</w:t>
      </w:r>
      <w:r>
        <w:t>.</w:t>
      </w:r>
    </w:p>
    <w:p w14:paraId="0DC31EB7" w14:textId="7630C719" w:rsidR="007B1296" w:rsidRDefault="00B66C3F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 wp14:anchorId="21EE681F" wp14:editId="72DB386F">
            <wp:extent cx="5141244" cy="257617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44" cy="257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47B" w14:textId="04E32D7A" w:rsidR="001C17C2" w:rsidRDefault="000C03D0" w:rsidP="002A2127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2A2127">
        <w:instrText xml:space="preserve"> </w:instrText>
      </w:r>
      <w:r w:rsidRPr="00CE3B5E">
        <w:instrText xml:space="preserve">#" </w:instrText>
      </w:r>
      <w:r>
        <w:fldChar w:fldCharType="separate"/>
      </w:r>
      <w:r w:rsidR="00CB7022">
        <w:rPr>
          <w:noProof/>
        </w:rPr>
        <w:t>Рисунок</w:t>
      </w:r>
      <w:r w:rsidR="00CB7022" w:rsidRPr="002A2127">
        <w:rPr>
          <w:noProof/>
        </w:rPr>
        <w:t xml:space="preserve"> </w:t>
      </w:r>
      <w:r w:rsidR="00CB7022">
        <w:rPr>
          <w:noProof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77079D78" w14:textId="6FEFE32D" w:rsidR="00E003E1" w:rsidRDefault="00E003E1" w:rsidP="00E003E1">
      <w:pPr>
        <w:pStyle w:val="a3"/>
      </w:pPr>
      <w:r w:rsidRPr="00E003E1">
        <w:t xml:space="preserve">В качестве языка разработки выбран </w:t>
      </w:r>
      <w:r w:rsidRPr="00C7796B">
        <w:t>C#</w:t>
      </w:r>
      <w:r w:rsidRPr="00E003E1">
        <w:t>, как современный и безопасный язык программирования, обеспечивающий удобную работу с данными и широкую поддержку GUI через WPF</w:t>
      </w:r>
      <w:r w:rsidR="005C2019" w:rsidRPr="005C2019">
        <w:t xml:space="preserve"> [</w:t>
      </w:r>
      <w:r w:rsidR="004616A6">
        <w:fldChar w:fldCharType="begin"/>
      </w:r>
      <w:r w:rsidR="004616A6">
        <w:instrText xml:space="preserve"> REF _Ref201307969 \r \h </w:instrText>
      </w:r>
      <w:r w:rsidR="004616A6">
        <w:fldChar w:fldCharType="separate"/>
      </w:r>
      <w:r w:rsidR="004616A6">
        <w:t>1</w:t>
      </w:r>
      <w:r w:rsidR="004616A6">
        <w:fldChar w:fldCharType="end"/>
      </w:r>
      <w:r w:rsidR="005C2019" w:rsidRPr="005C2019">
        <w:t>]</w:t>
      </w:r>
      <w:r w:rsidRPr="00E003E1">
        <w:t>.</w:t>
      </w:r>
    </w:p>
    <w:p w14:paraId="146B1767" w14:textId="35DD48ED" w:rsidR="00E003E1" w:rsidRDefault="00E828BC" w:rsidP="00E003E1">
      <w:pPr>
        <w:pStyle w:val="a3"/>
      </w:pPr>
      <w:r w:rsidRPr="00E828BC">
        <w:rPr>
          <w:highlight w:val="lightGray"/>
        </w:rPr>
        <w:lastRenderedPageBreak/>
        <w:t xml:space="preserve">Используется следующие </w:t>
      </w:r>
      <w:r w:rsidR="00E003E1" w:rsidRPr="00E828BC">
        <w:rPr>
          <w:highlight w:val="lightGray"/>
        </w:rPr>
        <w:t>технологии:</w:t>
      </w:r>
      <w:r w:rsidR="00E003E1">
        <w:t xml:space="preserve"> </w:t>
      </w:r>
    </w:p>
    <w:p w14:paraId="7DCEE60B" w14:textId="62224FBB" w:rsidR="00E003E1" w:rsidRPr="00972E68" w:rsidRDefault="00E003E1" w:rsidP="00FF54D4">
      <w:pPr>
        <w:pStyle w:val="a1"/>
      </w:pPr>
      <w:r>
        <w:rPr>
          <w:lang w:val="en-US"/>
        </w:rPr>
        <w:t>WPF</w:t>
      </w:r>
      <w:r w:rsidRPr="00E003E1">
        <w:t xml:space="preserve"> – </w:t>
      </w:r>
      <w:r>
        <w:t>для реализации пользовательского интерфейса</w:t>
      </w:r>
      <w:r w:rsidRPr="00E003E1">
        <w:t>;</w:t>
      </w:r>
    </w:p>
    <w:p w14:paraId="597AA8B2" w14:textId="26ABBDFA" w:rsidR="00E003E1" w:rsidRPr="00972E68" w:rsidRDefault="00E003E1" w:rsidP="00FF54D4">
      <w:pPr>
        <w:pStyle w:val="a1"/>
      </w:pPr>
      <w:r>
        <w:rPr>
          <w:lang w:val="en-US"/>
        </w:rPr>
        <w:t>Entity</w:t>
      </w:r>
      <w:r w:rsidRPr="00E003E1">
        <w:t xml:space="preserve"> </w:t>
      </w:r>
      <w:r>
        <w:rPr>
          <w:lang w:val="en-US"/>
        </w:rPr>
        <w:t>Framework</w:t>
      </w:r>
      <w:r w:rsidRPr="00E003E1">
        <w:t xml:space="preserve"> </w:t>
      </w:r>
      <w:r>
        <w:rPr>
          <w:lang w:val="en-US"/>
        </w:rPr>
        <w:t>Core</w:t>
      </w:r>
      <w:r w:rsidR="000D0CB4">
        <w:t xml:space="preserve"> </w:t>
      </w:r>
      <w:r w:rsidR="000D0CB4" w:rsidRPr="000D0CB4">
        <w:t>[</w:t>
      </w:r>
      <w:r w:rsidR="004616A6">
        <w:fldChar w:fldCharType="begin"/>
      </w:r>
      <w:r w:rsidR="004616A6">
        <w:instrText xml:space="preserve"> REF _Ref201307916 \r \h </w:instrText>
      </w:r>
      <w:r w:rsidR="004616A6">
        <w:fldChar w:fldCharType="separate"/>
      </w:r>
      <w:r w:rsidR="004616A6">
        <w:t>4</w:t>
      </w:r>
      <w:r w:rsidR="004616A6">
        <w:fldChar w:fldCharType="end"/>
      </w:r>
      <w:r w:rsidR="000D0CB4" w:rsidRPr="000D0CB4">
        <w:t xml:space="preserve">] </w:t>
      </w:r>
      <w:r w:rsidRPr="00E003E1">
        <w:t xml:space="preserve">– </w:t>
      </w:r>
      <w:r>
        <w:t>для</w:t>
      </w:r>
      <w:r w:rsidRPr="00E003E1">
        <w:t xml:space="preserve"> </w:t>
      </w:r>
      <w:r>
        <w:t>доступа к базе данных</w:t>
      </w:r>
      <w:r w:rsidRPr="00E003E1">
        <w:t>;</w:t>
      </w:r>
    </w:p>
    <w:p w14:paraId="054ABC57" w14:textId="53FEE499" w:rsidR="00E003E1" w:rsidRPr="00972E68" w:rsidRDefault="00E003E1" w:rsidP="00FF54D4">
      <w:pPr>
        <w:pStyle w:val="a1"/>
      </w:pPr>
      <w:r>
        <w:rPr>
          <w:lang w:val="en-US"/>
        </w:rPr>
        <w:t>LiveChartsCore</w:t>
      </w:r>
      <w:r w:rsidR="006E60D0" w:rsidRPr="006E60D0">
        <w:t xml:space="preserve"> [</w:t>
      </w:r>
      <w:r w:rsidR="004616A6">
        <w:rPr>
          <w:lang w:val="en-US"/>
        </w:rPr>
        <w:fldChar w:fldCharType="begin"/>
      </w:r>
      <w:r w:rsidR="004616A6">
        <w:instrText xml:space="preserve"> REF _Ref201307904 \r \h </w:instrText>
      </w:r>
      <w:r w:rsidR="004616A6">
        <w:rPr>
          <w:lang w:val="en-US"/>
        </w:rPr>
      </w:r>
      <w:r w:rsidR="004616A6">
        <w:rPr>
          <w:lang w:val="en-US"/>
        </w:rPr>
        <w:fldChar w:fldCharType="separate"/>
      </w:r>
      <w:r w:rsidR="004616A6">
        <w:t>6</w:t>
      </w:r>
      <w:r w:rsidR="004616A6">
        <w:rPr>
          <w:lang w:val="en-US"/>
        </w:rPr>
        <w:fldChar w:fldCharType="end"/>
      </w:r>
      <w:r w:rsidR="006E60D0" w:rsidRPr="006E60D0">
        <w:t>]</w:t>
      </w:r>
      <w:r w:rsidRPr="00E003E1">
        <w:t xml:space="preserve"> – </w:t>
      </w:r>
      <w:r>
        <w:t>для визуальных данных в виде графиков</w:t>
      </w:r>
      <w:r w:rsidRPr="00E003E1">
        <w:t>;</w:t>
      </w:r>
    </w:p>
    <w:p w14:paraId="3CDD8057" w14:textId="7C5481CB" w:rsidR="00E003E1" w:rsidRPr="00972E68" w:rsidRDefault="00E003E1" w:rsidP="00FF54D4">
      <w:pPr>
        <w:pStyle w:val="a1"/>
      </w:pPr>
      <w:r>
        <w:rPr>
          <w:lang w:val="en-US"/>
        </w:rPr>
        <w:t>SQL</w:t>
      </w:r>
      <w:r w:rsidRPr="00E003E1">
        <w:t xml:space="preserve"> </w:t>
      </w:r>
      <w:r>
        <w:rPr>
          <w:lang w:val="en-US"/>
        </w:rPr>
        <w:t>Server</w:t>
      </w:r>
      <w:r w:rsidRPr="00E003E1">
        <w:t xml:space="preserve"> – </w:t>
      </w:r>
      <w:r>
        <w:t>в качестве реляционной БД</w:t>
      </w:r>
      <w:r w:rsidRPr="00E003E1">
        <w:t>;</w:t>
      </w:r>
    </w:p>
    <w:p w14:paraId="736EFEB5" w14:textId="54DE5CD2" w:rsidR="00E003E1" w:rsidRDefault="00E003E1" w:rsidP="00FF54D4">
      <w:pPr>
        <w:pStyle w:val="a1"/>
      </w:pPr>
      <w:r>
        <w:rPr>
          <w:lang w:val="en-US"/>
        </w:rPr>
        <w:t>PBKDF</w:t>
      </w:r>
      <w:r w:rsidRPr="00E003E1">
        <w:t>2</w:t>
      </w:r>
      <w:r w:rsidR="00AB11F1">
        <w:t xml:space="preserve"> –</w:t>
      </w:r>
      <w:r w:rsidRPr="00E003E1">
        <w:t xml:space="preserve"> </w:t>
      </w:r>
      <w:r>
        <w:t>дл</w:t>
      </w:r>
      <w:r w:rsidR="00AB11F1">
        <w:t>я</w:t>
      </w:r>
      <w:r w:rsidRPr="00E003E1">
        <w:t xml:space="preserve"> </w:t>
      </w:r>
      <w:r>
        <w:t>хеширования</w:t>
      </w:r>
      <w:r w:rsidRPr="00E003E1">
        <w:t xml:space="preserve"> </w:t>
      </w:r>
      <w:r>
        <w:t>паролей.</w:t>
      </w:r>
    </w:p>
    <w:p w14:paraId="387D00E7" w14:textId="603D1C6B" w:rsidR="003136A2" w:rsidRPr="00E828BC" w:rsidRDefault="0085732F" w:rsidP="003136A2">
      <w:pPr>
        <w:pStyle w:val="a3"/>
      </w:pPr>
      <w:r w:rsidRPr="00E828BC">
        <w:rPr>
          <w:highlight w:val="lightGray"/>
        </w:rPr>
        <w:t>Используется с</w:t>
      </w:r>
      <w:r w:rsidR="00E003E1" w:rsidRPr="00E828BC">
        <w:rPr>
          <w:highlight w:val="lightGray"/>
        </w:rPr>
        <w:t xml:space="preserve">реда разработки: </w:t>
      </w:r>
      <w:r w:rsidR="00E003E1" w:rsidRPr="00E828BC">
        <w:rPr>
          <w:highlight w:val="lightGray"/>
          <w:lang w:val="en-US"/>
        </w:rPr>
        <w:t>Microsoft</w:t>
      </w:r>
      <w:r w:rsidR="00E003E1" w:rsidRPr="00E828BC">
        <w:rPr>
          <w:highlight w:val="lightGray"/>
        </w:rPr>
        <w:t xml:space="preserve"> </w:t>
      </w:r>
      <w:r w:rsidR="00E003E1" w:rsidRPr="00E828BC">
        <w:rPr>
          <w:highlight w:val="lightGray"/>
          <w:lang w:val="en-US"/>
        </w:rPr>
        <w:t>Visual</w:t>
      </w:r>
      <w:r w:rsidR="00E003E1" w:rsidRPr="00E828BC">
        <w:rPr>
          <w:highlight w:val="lightGray"/>
        </w:rPr>
        <w:t xml:space="preserve"> </w:t>
      </w:r>
      <w:r w:rsidR="00E003E1" w:rsidRPr="00E828BC">
        <w:rPr>
          <w:highlight w:val="lightGray"/>
          <w:lang w:val="en-US"/>
        </w:rPr>
        <w:t>Studio</w:t>
      </w:r>
      <w:r w:rsidR="00E003E1" w:rsidRPr="00E828BC">
        <w:rPr>
          <w:highlight w:val="lightGray"/>
        </w:rPr>
        <w:t xml:space="preserve"> 2022.</w:t>
      </w:r>
    </w:p>
    <w:p w14:paraId="504BAD1C" w14:textId="7C30F4A0" w:rsidR="003E683B" w:rsidRDefault="00A95FFF" w:rsidP="00A95FFF">
      <w:pPr>
        <w:pStyle w:val="a3"/>
      </w:pPr>
      <w:r>
        <w:t>Для решения задач приложения, в первую очередь, необходимо разработать графический интерфейс пользователя.</w:t>
      </w:r>
    </w:p>
    <w:p w14:paraId="13CE2950" w14:textId="77777777" w:rsidR="009D493C" w:rsidRDefault="00A95FFF" w:rsidP="003E683B">
      <w:pPr>
        <w:pStyle w:val="a3"/>
        <w:rPr>
          <w:noProof/>
        </w:rPr>
      </w:pPr>
      <w:r>
        <w:t xml:space="preserve">Используя средства </w:t>
      </w:r>
      <w:r>
        <w:rPr>
          <w:lang w:val="en-US"/>
        </w:rPr>
        <w:t>WPF</w:t>
      </w:r>
      <w:r>
        <w:t xml:space="preserve">, требуется спроектировать интерфейс авторизации преподавателя в соответствии с рисунком </w:t>
      </w:r>
      <w:r w:rsidR="00664743">
        <w:t>5</w:t>
      </w:r>
      <w:r>
        <w:t>.</w:t>
      </w:r>
      <w:r w:rsidR="009D493C" w:rsidRPr="009D493C">
        <w:rPr>
          <w:noProof/>
        </w:rPr>
        <w:t xml:space="preserve"> </w:t>
      </w:r>
    </w:p>
    <w:p w14:paraId="36ABB485" w14:textId="653DED86" w:rsidR="003E683B" w:rsidRDefault="009D493C" w:rsidP="009D493C">
      <w:pPr>
        <w:pStyle w:val="afd"/>
      </w:pPr>
      <w:r>
        <w:rPr>
          <w:lang w:eastAsia="ru-RU"/>
        </w:rPr>
        <w:drawing>
          <wp:inline distT="0" distB="0" distL="0" distR="0" wp14:anchorId="16D9AAFE" wp14:editId="5483F43F">
            <wp:extent cx="2908935" cy="2207895"/>
            <wp:effectExtent l="0" t="0" r="5715" b="1905"/>
            <wp:docPr id="6" name="Рисунок 6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BD4F" w14:textId="1B2AF982" w:rsidR="008A0F60" w:rsidRDefault="00972E68" w:rsidP="008A0F60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5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 w:rsidR="0046144E">
        <w:rPr>
          <w:lang w:val="en-US"/>
        </w:rPr>
        <w:t>TeacherCab</w:t>
      </w:r>
      <w:r w:rsidRPr="00972E68">
        <w:t xml:space="preserve">. </w:t>
      </w:r>
      <w:r>
        <w:t>Вид окна авторизации</w:t>
      </w:r>
    </w:p>
    <w:p w14:paraId="6882E73E" w14:textId="673DB63B" w:rsidR="008A0F60" w:rsidRDefault="008A0F60" w:rsidP="002917AD">
      <w:pPr>
        <w:pStyle w:val="a3"/>
      </w:pPr>
      <w:r w:rsidRPr="002917AD">
        <w:t xml:space="preserve">В качестве основной формы приложения выступает главное окно, предоставляющее </w:t>
      </w:r>
      <w:r w:rsidR="002B36CA" w:rsidRPr="002917AD">
        <w:t>учителю</w:t>
      </w:r>
      <w:r w:rsidRPr="002917AD">
        <w:t xml:space="preserve"> доступ к ключевому функционалу: выбору класса, предмета, расчёту средней успеваемости и генерации отчётов.</w:t>
      </w:r>
      <w:r w:rsidR="002917AD" w:rsidRPr="002917AD">
        <w:t xml:space="preserve"> </w:t>
      </w:r>
      <w:r w:rsidRPr="002917AD">
        <w:t xml:space="preserve">Интерфейс главного окна представлен на рисунке </w:t>
      </w:r>
      <w:r w:rsidR="00664743" w:rsidRPr="002917AD">
        <w:t>6</w:t>
      </w:r>
      <w:r w:rsidRPr="002917AD">
        <w:t>.</w:t>
      </w:r>
    </w:p>
    <w:p w14:paraId="503ABCD9" w14:textId="4584E1EE" w:rsidR="002917AD" w:rsidRPr="00FC3AA1" w:rsidRDefault="002917AD" w:rsidP="008A0F60">
      <w:pPr>
        <w:pStyle w:val="afe"/>
      </w:pPr>
      <w:r w:rsidRPr="002917AD">
        <w:rPr>
          <w:noProof/>
          <w:lang w:eastAsia="ru-RU"/>
        </w:rPr>
        <w:lastRenderedPageBreak/>
        <w:drawing>
          <wp:inline distT="0" distB="0" distL="0" distR="0" wp14:anchorId="477A7662" wp14:editId="7ED15B4E">
            <wp:extent cx="4359886" cy="291812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50" cy="29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543E" w14:textId="786BA75F" w:rsidR="008A0F60" w:rsidRDefault="008A0F60" w:rsidP="008A0F60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6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 w:rsidR="0046144E">
        <w:rPr>
          <w:lang w:val="en-US"/>
        </w:rPr>
        <w:t>TeacherCab</w:t>
      </w:r>
      <w:r w:rsidRPr="00972E68">
        <w:t xml:space="preserve">. </w:t>
      </w:r>
      <w:r>
        <w:t>Вид главного окна</w:t>
      </w:r>
    </w:p>
    <w:p w14:paraId="2F1D58BB" w14:textId="388517EC" w:rsidR="007B1296" w:rsidRPr="007B1296" w:rsidRDefault="007B1296" w:rsidP="008411CE">
      <w:pPr>
        <w:pStyle w:val="2"/>
      </w:pPr>
      <w:bookmarkStart w:id="23" w:name="_Toc201228130"/>
      <w:r>
        <w:t>Разработка мобильного приложения</w:t>
      </w:r>
      <w:bookmarkEnd w:id="23"/>
    </w:p>
    <w:p w14:paraId="35778560" w14:textId="77777777" w:rsidR="00502306" w:rsidRDefault="00502306" w:rsidP="00502306">
      <w:pPr>
        <w:pStyle w:val="a3"/>
      </w:pPr>
      <w:r>
        <w:t>Мобильная версия приложения TeacherCab будет разработана для обеспечения удобного и быстрого доступа учащихся к своей успеваемости.</w:t>
      </w:r>
    </w:p>
    <w:p w14:paraId="45448339" w14:textId="4AAFC9B2" w:rsidR="00502306" w:rsidRDefault="00502306" w:rsidP="00502306">
      <w:pPr>
        <w:pStyle w:val="a3"/>
      </w:pPr>
      <w:r>
        <w:t>Пользователи смогут авторизоваться в системе и просматривать сводную таблицу с оценками по предметам в режиме онлайн.</w:t>
      </w:r>
    </w:p>
    <w:p w14:paraId="706B0941" w14:textId="43EED1F7" w:rsidR="00502306" w:rsidRDefault="00502306" w:rsidP="00502306">
      <w:pPr>
        <w:pStyle w:val="a3"/>
      </w:pPr>
      <w:r>
        <w:t>Приложение ориентировано на платформу Android и реализовано на языке Kotlin с использованием среды разработки Android Studio.</w:t>
      </w:r>
    </w:p>
    <w:p w14:paraId="5CBDBA4F" w14:textId="32B2EBDA" w:rsidR="00502306" w:rsidRDefault="00502306" w:rsidP="00502306">
      <w:pPr>
        <w:pStyle w:val="a3"/>
      </w:pPr>
      <w:r>
        <w:t>В процессе разработки примен</w:t>
      </w:r>
      <w:r w:rsidR="0085732F">
        <w:t>я</w:t>
      </w:r>
      <w:r w:rsidR="00332984">
        <w:t>ют</w:t>
      </w:r>
      <w:r>
        <w:t>ся современные технологии создания мобильных интерфейсов, что обеспечи</w:t>
      </w:r>
      <w:r w:rsidR="00332984">
        <w:t>вает</w:t>
      </w:r>
      <w:r>
        <w:t xml:space="preserve"> высокую производительность</w:t>
      </w:r>
      <w:r w:rsidR="00332984">
        <w:t xml:space="preserve"> и</w:t>
      </w:r>
      <w:r>
        <w:t xml:space="preserve"> стабильность.</w:t>
      </w:r>
    </w:p>
    <w:p w14:paraId="08679C79" w14:textId="53541BDC" w:rsidR="006E60D0" w:rsidRPr="00E828BC" w:rsidRDefault="00A27782" w:rsidP="00502306">
      <w:pPr>
        <w:pStyle w:val="a3"/>
        <w:rPr>
          <w:lang w:val="en-US"/>
        </w:rPr>
      </w:pPr>
      <w:r w:rsidRPr="00EC6E90">
        <w:t>В приложении реализовано два экрана:</w:t>
      </w:r>
      <w:bookmarkStart w:id="24" w:name="_GoBack"/>
      <w:bookmarkEnd w:id="24"/>
    </w:p>
    <w:p w14:paraId="4B0C561C" w14:textId="2AD4D7A9" w:rsidR="009D493C" w:rsidRPr="00457E6F" w:rsidRDefault="00DD32FF" w:rsidP="00163E1A">
      <w:pPr>
        <w:pStyle w:val="a1"/>
      </w:pPr>
      <w:r w:rsidRPr="00DD32FF">
        <w:t xml:space="preserve">LoginScreen (рисунок </w:t>
      </w:r>
      <w:r w:rsidR="00F510E1">
        <w:t>9</w:t>
      </w:r>
      <w:r w:rsidRPr="00DD32FF">
        <w:t>)</w:t>
      </w:r>
      <w:r>
        <w:t xml:space="preserve">. </w:t>
      </w:r>
      <w:r w:rsidRPr="00DD32FF">
        <w:t>Окно авторизации ученика. Содержит поля для ввода логина и пароля, чекбокс «Запомнить меня» и кнопку входа.</w:t>
      </w:r>
      <w:r w:rsidRPr="00DD32FF">
        <w:rPr>
          <w:noProof/>
        </w:rPr>
        <w:t xml:space="preserve"> </w:t>
      </w:r>
      <w:r w:rsidRPr="00DD32FF">
        <w:t>При авторизации данные передаются в ви</w:t>
      </w:r>
      <w:r w:rsidR="009D7A86">
        <w:t>де параметров в следующий экран;</w:t>
      </w:r>
    </w:p>
    <w:p w14:paraId="4799871B" w14:textId="2E87E980" w:rsidR="00086EEE" w:rsidRDefault="00086EEE" w:rsidP="00163E1A">
      <w:pPr>
        <w:pStyle w:val="a1"/>
      </w:pPr>
      <w:r w:rsidRPr="00457E6F">
        <w:rPr>
          <w:rStyle w:val="af6"/>
        </w:rPr>
        <w:t>GradesScreen</w:t>
      </w:r>
      <w:r>
        <w:t xml:space="preserve"> (рисунок 10). Главный экран. После успешной авторизации отображается таблица с оценками</w:t>
      </w:r>
      <w:r w:rsidR="00E81FB4">
        <w:t>.</w:t>
      </w:r>
    </w:p>
    <w:p w14:paraId="0B048E24" w14:textId="79091594" w:rsidR="009D493C" w:rsidRDefault="009D493C" w:rsidP="0085732F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8DB4BE" wp14:editId="79338F2B">
            <wp:extent cx="2269455" cy="2371725"/>
            <wp:effectExtent l="0" t="0" r="0" b="0"/>
            <wp:docPr id="11" name="Рисунок 1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40"/>
                    <a:stretch/>
                  </pic:blipFill>
                  <pic:spPr bwMode="auto">
                    <a:xfrm>
                      <a:off x="0" y="0"/>
                      <a:ext cx="2290293" cy="23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F5F1F" w14:textId="1EE375C0" w:rsidR="00DD32FF" w:rsidRPr="005509E9" w:rsidRDefault="00DD32FF" w:rsidP="00DD32FF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9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>
        <w:t>Наша школа</w:t>
      </w:r>
      <w:r w:rsidRPr="00972E68">
        <w:t xml:space="preserve">. </w:t>
      </w:r>
      <w:r>
        <w:t xml:space="preserve">Вид </w:t>
      </w:r>
      <w:r w:rsidR="005509E9">
        <w:t>окна авторизации</w:t>
      </w:r>
    </w:p>
    <w:p w14:paraId="37A23DD9" w14:textId="3128507B" w:rsidR="00502306" w:rsidRDefault="00502306" w:rsidP="002917AD">
      <w:pPr>
        <w:pStyle w:val="afe"/>
      </w:pPr>
      <w:r>
        <w:rPr>
          <w:noProof/>
          <w:lang w:eastAsia="ru-RU"/>
        </w:rPr>
        <w:drawing>
          <wp:inline distT="0" distB="0" distL="0" distR="0" wp14:anchorId="72A44F61" wp14:editId="6DC8FC65">
            <wp:extent cx="1871124" cy="3038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783"/>
                    <a:stretch/>
                  </pic:blipFill>
                  <pic:spPr bwMode="auto">
                    <a:xfrm>
                      <a:off x="0" y="0"/>
                      <a:ext cx="1881040" cy="305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DE298" w14:textId="2821BE8B" w:rsidR="0062094F" w:rsidRDefault="00DD32FF" w:rsidP="002917AD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10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 w:rsidR="008028B0">
        <w:t>Наша школа</w:t>
      </w:r>
      <w:r w:rsidRPr="00972E68">
        <w:t xml:space="preserve">. </w:t>
      </w:r>
      <w:r>
        <w:t xml:space="preserve">Вид окна </w:t>
      </w:r>
      <w:r w:rsidR="005509E9">
        <w:t>электронного журнала</w:t>
      </w:r>
      <w:bookmarkStart w:id="25" w:name="_Hlk200196802"/>
    </w:p>
    <w:p w14:paraId="249F6D7B" w14:textId="20812E39" w:rsidR="00502306" w:rsidRPr="00502306" w:rsidRDefault="00502306" w:rsidP="00502306">
      <w:pPr>
        <w:pStyle w:val="a3"/>
      </w:pPr>
      <w:r w:rsidRPr="00DD32FF">
        <w:t>Вёрстка выполнена на Jetpack Compose, таблица реализована через LazyColumn, с горизонтальной прокруткой (horizontalScroll) и адаптацией под количество оценок.</w:t>
      </w:r>
    </w:p>
    <w:bookmarkEnd w:id="25"/>
    <w:p w14:paraId="43745D17" w14:textId="45BA6731" w:rsidR="00EA0449" w:rsidRDefault="00EA0449" w:rsidP="00EA0449">
      <w:pPr>
        <w:pStyle w:val="a3"/>
      </w:pPr>
      <w:r>
        <w:t>Для обеспечения стабильной и надёжной работы приложения проведено тестирование ключевых компонентов с целью выявления логических, функциональных и пользовательских ошибок.</w:t>
      </w:r>
    </w:p>
    <w:p w14:paraId="653654C3" w14:textId="4684F2A6" w:rsidR="00EA0449" w:rsidRDefault="00EA0449" w:rsidP="00FF03C4">
      <w:pPr>
        <w:pStyle w:val="a3"/>
      </w:pPr>
      <w:r>
        <w:lastRenderedPageBreak/>
        <w:t>В процессе тестирования применял</w:t>
      </w:r>
      <w:r w:rsidR="00FF03C4">
        <w:t>о</w:t>
      </w:r>
      <w:r>
        <w:t>сь</w:t>
      </w:r>
      <w:r w:rsidR="00FF03C4">
        <w:t xml:space="preserve"> </w:t>
      </w:r>
      <w:r>
        <w:t>ручное тестирование</w:t>
      </w:r>
      <w:r w:rsidR="001C49C8">
        <w:t xml:space="preserve"> методом «черного ящика»</w:t>
      </w:r>
      <w:r w:rsidR="00FF03C4">
        <w:t>.</w:t>
      </w:r>
    </w:p>
    <w:p w14:paraId="254D627F" w14:textId="38AB2A41" w:rsidR="00EA0449" w:rsidRPr="00EA0449" w:rsidRDefault="00C137ED" w:rsidP="00EA0449">
      <w:pPr>
        <w:pStyle w:val="a3"/>
      </w:pPr>
      <w:r w:rsidRPr="00C137ED">
        <w:t xml:space="preserve">Краткое описание действий, ожидаемых и фактических результатов представлено в таблице </w:t>
      </w:r>
      <w:r>
        <w:t>2</w:t>
      </w:r>
      <w:r w:rsidRPr="00C137ED">
        <w:t>.</w:t>
      </w:r>
    </w:p>
    <w:p w14:paraId="3991E9FC" w14:textId="12980F46" w:rsidR="00C137ED" w:rsidRPr="00C137ED" w:rsidRDefault="00C137ED" w:rsidP="00C137ED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2 – </w:t>
      </w:r>
      <w:r w:rsidR="00866ABE">
        <w:t>Набор тестовых приложений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803B4" w14:paraId="6C660963" w14:textId="77777777" w:rsidTr="00A803B4">
        <w:tc>
          <w:tcPr>
            <w:tcW w:w="3114" w:type="dxa"/>
          </w:tcPr>
          <w:p w14:paraId="60D76501" w14:textId="5DE6350D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Действие</w:t>
            </w:r>
          </w:p>
        </w:tc>
        <w:tc>
          <w:tcPr>
            <w:tcW w:w="3115" w:type="dxa"/>
          </w:tcPr>
          <w:p w14:paraId="424AB21A" w14:textId="5F1DFC55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469F6803" w14:textId="7CD19D5F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Полученный результат</w:t>
            </w:r>
          </w:p>
        </w:tc>
      </w:tr>
      <w:tr w:rsidR="00946899" w14:paraId="279F88C2" w14:textId="77777777" w:rsidTr="00A803B4">
        <w:tc>
          <w:tcPr>
            <w:tcW w:w="3114" w:type="dxa"/>
          </w:tcPr>
          <w:p w14:paraId="73B9E81E" w14:textId="3D50C7D3" w:rsidR="00946899" w:rsidRPr="00FF03C4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Открыть окно авторизации. Ввести корректный логин и пароль учителя. Нажать кнопку «Войти».</w:t>
            </w:r>
          </w:p>
        </w:tc>
        <w:tc>
          <w:tcPr>
            <w:tcW w:w="3115" w:type="dxa"/>
          </w:tcPr>
          <w:p w14:paraId="3E0ABBA3" w14:textId="7BC86432" w:rsidR="00946899" w:rsidRPr="00946899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Переход к окну «Кабинет учителя». Закрытие окна авторизации.</w:t>
            </w:r>
          </w:p>
        </w:tc>
        <w:tc>
          <w:tcPr>
            <w:tcW w:w="3115" w:type="dxa"/>
          </w:tcPr>
          <w:p w14:paraId="3CCD360E" w14:textId="1A0F9461" w:rsidR="00946899" w:rsidRPr="00946899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Соответствует</w:t>
            </w:r>
            <w:r w:rsidR="00106590">
              <w:t xml:space="preserve"> </w:t>
            </w:r>
            <w:r w:rsidRPr="00FF03C4">
              <w:t>ожидаемому</w:t>
            </w:r>
          </w:p>
        </w:tc>
      </w:tr>
      <w:tr w:rsidR="006E10A7" w14:paraId="307F7288" w14:textId="77777777" w:rsidTr="00A803B4">
        <w:tc>
          <w:tcPr>
            <w:tcW w:w="3114" w:type="dxa"/>
          </w:tcPr>
          <w:p w14:paraId="4995CC8E" w14:textId="78DC8464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Ввести корректный логин, но неверный пароль. Нажать «Войти».</w:t>
            </w:r>
          </w:p>
        </w:tc>
        <w:tc>
          <w:tcPr>
            <w:tcW w:w="3115" w:type="dxa"/>
          </w:tcPr>
          <w:p w14:paraId="12D5326A" w14:textId="1FF45C1C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Вывод окна с сообщением: «Неверный пароль».</w:t>
            </w:r>
          </w:p>
        </w:tc>
        <w:tc>
          <w:tcPr>
            <w:tcW w:w="3115" w:type="dxa"/>
          </w:tcPr>
          <w:p w14:paraId="17FBC348" w14:textId="1CD179CB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  <w:tr w:rsidR="006E10A7" w14:paraId="5D45412F" w14:textId="77777777" w:rsidTr="00A803B4">
        <w:tc>
          <w:tcPr>
            <w:tcW w:w="3114" w:type="dxa"/>
          </w:tcPr>
          <w:p w14:paraId="245988ED" w14:textId="6BE4E0DC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Нажать кнопку «Добавить оценку». Выбрать класс, предмет, ученика и оценку. Нажать «Сохранить».</w:t>
            </w:r>
          </w:p>
        </w:tc>
        <w:tc>
          <w:tcPr>
            <w:tcW w:w="3115" w:type="dxa"/>
          </w:tcPr>
          <w:p w14:paraId="19E6A472" w14:textId="28DAC744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Вывод окна с сообщением: «Оценка успешно добавлена!»</w:t>
            </w:r>
          </w:p>
        </w:tc>
        <w:tc>
          <w:tcPr>
            <w:tcW w:w="3115" w:type="dxa"/>
          </w:tcPr>
          <w:p w14:paraId="403F73AB" w14:textId="2B3A157F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  <w:tr w:rsidR="006E10A7" w14:paraId="21D9725B" w14:textId="77777777" w:rsidTr="00A803B4">
        <w:tc>
          <w:tcPr>
            <w:tcW w:w="3114" w:type="dxa"/>
          </w:tcPr>
          <w:p w14:paraId="60A3D7A4" w14:textId="72760311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Перейти к окну формирования отчёта. Выбрать класс и ученика. Нажать «Сформировать отчёт».</w:t>
            </w:r>
          </w:p>
        </w:tc>
        <w:tc>
          <w:tcPr>
            <w:tcW w:w="3115" w:type="dxa"/>
          </w:tcPr>
          <w:p w14:paraId="08948978" w14:textId="783C2B21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Отображение отчёта в текстовом поле. Отображение графика успеваемости.</w:t>
            </w:r>
          </w:p>
        </w:tc>
        <w:tc>
          <w:tcPr>
            <w:tcW w:w="3115" w:type="dxa"/>
          </w:tcPr>
          <w:p w14:paraId="456A80BB" w14:textId="6E577E2E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</w:tbl>
    <w:p w14:paraId="228C9736" w14:textId="77777777" w:rsidR="00332984" w:rsidRDefault="00332984" w:rsidP="00332984"/>
    <w:p w14:paraId="74A94D4B" w14:textId="2002E6CB" w:rsidR="004A2F5F" w:rsidRPr="00265E35" w:rsidRDefault="001C49C8" w:rsidP="00601A82">
      <w:pPr>
        <w:pStyle w:val="a3"/>
      </w:pPr>
      <w:r>
        <w:t xml:space="preserve">В ходе тестирования разработан </w:t>
      </w:r>
      <w:r>
        <w:rPr>
          <w:lang w:val="en-US"/>
        </w:rPr>
        <w:t>unit</w:t>
      </w:r>
      <w:r w:rsidRPr="001C49C8">
        <w:t>-</w:t>
      </w:r>
      <w:r>
        <w:rPr>
          <w:lang w:val="en-US"/>
        </w:rPr>
        <w:t>test</w:t>
      </w:r>
      <w:r w:rsidRPr="001C49C8">
        <w:t xml:space="preserve"> </w:t>
      </w:r>
      <w:r>
        <w:t xml:space="preserve">с использованием </w:t>
      </w:r>
      <w:r w:rsidR="00332984">
        <w:t>фреймворк</w:t>
      </w:r>
      <w:r>
        <w:t>а</w:t>
      </w:r>
      <w:r w:rsidR="00332984">
        <w:t xml:space="preserve"> xUnit </w:t>
      </w:r>
      <w:r w:rsidR="00332984" w:rsidRPr="008C2A25">
        <w:t>[</w:t>
      </w:r>
      <w:r w:rsidR="004616A6">
        <w:fldChar w:fldCharType="begin"/>
      </w:r>
      <w:r w:rsidR="004616A6">
        <w:instrText xml:space="preserve"> REF _Ref201307932 \r \h </w:instrText>
      </w:r>
      <w:r w:rsidR="004616A6">
        <w:fldChar w:fldCharType="separate"/>
      </w:r>
      <w:r w:rsidR="004616A6">
        <w:t>2</w:t>
      </w:r>
      <w:r w:rsidR="004616A6">
        <w:fldChar w:fldCharType="end"/>
      </w:r>
      <w:r w:rsidR="00332984" w:rsidRPr="008C2A25">
        <w:t>]</w:t>
      </w:r>
      <w:r w:rsidR="00332984">
        <w:t>, библиотек</w:t>
      </w:r>
      <w:r>
        <w:t>и</w:t>
      </w:r>
      <w:r w:rsidR="00332984">
        <w:t xml:space="preserve"> FlaUI 4.0.0</w:t>
      </w:r>
      <w:r w:rsidR="00332984" w:rsidRPr="008C2A25">
        <w:t xml:space="preserve"> [</w:t>
      </w:r>
      <w:r w:rsidR="004616A6">
        <w:fldChar w:fldCharType="begin"/>
      </w:r>
      <w:r w:rsidR="004616A6">
        <w:instrText xml:space="preserve"> REF _Ref201307754 \r \h </w:instrText>
      </w:r>
      <w:r w:rsidR="004616A6">
        <w:fldChar w:fldCharType="separate"/>
      </w:r>
      <w:r w:rsidR="004616A6">
        <w:t>5</w:t>
      </w:r>
      <w:r w:rsidR="004616A6">
        <w:fldChar w:fldCharType="end"/>
      </w:r>
      <w:r w:rsidR="00332984" w:rsidRPr="008C2A25">
        <w:t>]</w:t>
      </w:r>
      <w:r w:rsidR="00332984">
        <w:t>, а также встроенн</w:t>
      </w:r>
      <w:r>
        <w:t>ой</w:t>
      </w:r>
      <w:r w:rsidR="00332984">
        <w:t xml:space="preserve"> баз</w:t>
      </w:r>
      <w:r>
        <w:t>ы</w:t>
      </w:r>
      <w:r w:rsidR="00332984">
        <w:t xml:space="preserve"> InMemory для эмуляции SQL Server при тестировании.</w:t>
      </w:r>
    </w:p>
    <w:p w14:paraId="3C0196A9" w14:textId="3B29D6EB" w:rsidR="007A4651" w:rsidRPr="00601A82" w:rsidRDefault="007A4651" w:rsidP="00E828BC">
      <w:pPr>
        <w:pStyle w:val="afe"/>
        <w:jc w:val="both"/>
        <w:rPr>
          <w:lang w:val="en-US"/>
        </w:rPr>
      </w:pPr>
      <w:r>
        <w:t>Листинг</w:t>
      </w:r>
      <w:r w:rsidRPr="00601A82">
        <w:rPr>
          <w:lang w:val="en-US"/>
        </w:rPr>
        <w:t xml:space="preserve"> 1</w:t>
      </w:r>
      <w:r w:rsidR="00EE5823" w:rsidRPr="00601A82">
        <w:rPr>
          <w:lang w:val="en-US"/>
        </w:rPr>
        <w:t>1</w:t>
      </w:r>
      <w:r w:rsidRPr="00601A82">
        <w:rPr>
          <w:lang w:val="en-US"/>
        </w:rPr>
        <w:t xml:space="preserve"> – </w:t>
      </w:r>
      <w:r>
        <w:t>Код</w:t>
      </w:r>
      <w:r w:rsidRPr="00601A82">
        <w:rPr>
          <w:lang w:val="en-US"/>
        </w:rPr>
        <w:t xml:space="preserve"> unit-</w:t>
      </w:r>
      <w:r>
        <w:t>теста</w:t>
      </w:r>
      <w:r w:rsidRPr="00601A82">
        <w:rPr>
          <w:lang w:val="en-US"/>
        </w:rPr>
        <w:t xml:space="preserve"> GetStudentAverageGrade_Test()</w:t>
      </w:r>
    </w:p>
    <w:p w14:paraId="0648F28D" w14:textId="6B39BEA1" w:rsidR="007A4651" w:rsidRDefault="007A4651" w:rsidP="00DC69EB">
      <w:pPr>
        <w:pStyle w:val="aff0"/>
      </w:pPr>
      <w:r>
        <w:t xml:space="preserve">//Тест на правильность вычисления среднего балла. </w:t>
      </w:r>
    </w:p>
    <w:p w14:paraId="52559C28" w14:textId="21530DA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>[Fact]</w:t>
      </w:r>
    </w:p>
    <w:p w14:paraId="7D3881B8" w14:textId="0A40113F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>public void GetStudentAverageGrade_Test()</w:t>
      </w:r>
    </w:p>
    <w:p w14:paraId="465DAC5A" w14:textId="56E2533C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lastRenderedPageBreak/>
        <w:t>{</w:t>
      </w:r>
    </w:p>
    <w:p w14:paraId="15A8BE58" w14:textId="43A00B39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var options = new DbContextOptionsBuilder&lt;SchoolContext&gt;()</w:t>
      </w:r>
    </w:p>
    <w:p w14:paraId="24E3361A" w14:textId="6DDB6F28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.UseInMemoryDatabase("AverageTest")</w:t>
      </w:r>
    </w:p>
    <w:p w14:paraId="029A39A5" w14:textId="16444F7D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.Options;</w:t>
      </w:r>
    </w:p>
    <w:p w14:paraId="711856AF" w14:textId="55AA2EEC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var studentId = 1;</w:t>
      </w:r>
    </w:p>
    <w:p w14:paraId="677FAEB3" w14:textId="7CD6FCA1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var subjectId = 1;</w:t>
      </w:r>
    </w:p>
    <w:p w14:paraId="360E823A" w14:textId="5EA6B814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using (var context = new SchoolContext(options))</w:t>
      </w:r>
    </w:p>
    <w:p w14:paraId="45B8400A" w14:textId="3CF0C064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{</w:t>
      </w:r>
    </w:p>
    <w:p w14:paraId="13508155" w14:textId="4B05F13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// </w:t>
      </w:r>
      <w:r>
        <w:t>Добавляем</w:t>
      </w:r>
      <w:r w:rsidRPr="00601A82">
        <w:rPr>
          <w:lang w:val="en-US"/>
        </w:rPr>
        <w:t xml:space="preserve"> </w:t>
      </w:r>
      <w:r>
        <w:t>ученика</w:t>
      </w:r>
      <w:r w:rsidRPr="00601A82">
        <w:rPr>
          <w:lang w:val="en-US"/>
        </w:rPr>
        <w:t xml:space="preserve"> </w:t>
      </w:r>
      <w:r>
        <w:t>и</w:t>
      </w:r>
      <w:r w:rsidRPr="00601A82">
        <w:rPr>
          <w:lang w:val="en-US"/>
        </w:rPr>
        <w:t xml:space="preserve"> </w:t>
      </w:r>
      <w:r>
        <w:t>предмет</w:t>
      </w:r>
    </w:p>
    <w:p w14:paraId="1552EC3D" w14:textId="3E04513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context.Students.Add(new Student { StudentId = studentId, StudentFirstName = "</w:t>
      </w:r>
      <w:r>
        <w:t>Тест</w:t>
      </w:r>
      <w:r w:rsidRPr="00601A82">
        <w:rPr>
          <w:lang w:val="en-US"/>
        </w:rPr>
        <w:t>", StudentLastName = "</w:t>
      </w:r>
      <w:r>
        <w:t>Тестов</w:t>
      </w:r>
      <w:r w:rsidRPr="00601A82">
        <w:rPr>
          <w:lang w:val="en-US"/>
        </w:rPr>
        <w:t>", ClassId = 1, StudentLogin = "TESTOV_T", StudentPassword = "123", StudentPasswordInvis = "123" });</w:t>
      </w:r>
    </w:p>
    <w:p w14:paraId="2B681705" w14:textId="46AD1462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context.Subjects.Add(new Subject { SubjectId = subjectId, SubjectName = "</w:t>
      </w:r>
      <w:r>
        <w:t>Информатика</w:t>
      </w:r>
      <w:r w:rsidRPr="00601A82">
        <w:rPr>
          <w:lang w:val="en-US"/>
        </w:rPr>
        <w:t>" });</w:t>
      </w:r>
    </w:p>
    <w:p w14:paraId="09878DF5" w14:textId="78F3C62B" w:rsidR="007A4651" w:rsidRPr="004616A6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r w:rsidRPr="004616A6">
        <w:rPr>
          <w:lang w:val="en-US"/>
        </w:rPr>
        <w:t>context.Grades.AddRange(</w:t>
      </w:r>
    </w:p>
    <w:p w14:paraId="1541013E" w14:textId="3B066645" w:rsidR="007A4651" w:rsidRPr="00601A82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        </w:t>
      </w:r>
      <w:r w:rsidRPr="00601A82">
        <w:rPr>
          <w:lang w:val="en-US"/>
        </w:rPr>
        <w:t>new Grade { StudentId = studentId, SubjectId = subjectId, GradeValue = 5, Date = DateOnly.FromDateTime(DateTime.Today) },</w:t>
      </w:r>
    </w:p>
    <w:p w14:paraId="261417AD" w14:textId="7F8E2846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    new Grade { StudentId = studentId, SubjectId = subjectId, GradeValue = 3, Date = DateOnly.FromDateTime(DateTime.Today) }</w:t>
      </w:r>
    </w:p>
    <w:p w14:paraId="1D0632C0" w14:textId="0BAC0303" w:rsidR="007A4651" w:rsidRPr="004616A6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r w:rsidRPr="004616A6">
        <w:rPr>
          <w:lang w:val="en-US"/>
        </w:rPr>
        <w:t>);</w:t>
      </w:r>
    </w:p>
    <w:p w14:paraId="4E565D8C" w14:textId="60FC4E0C" w:rsidR="007A4651" w:rsidRPr="004616A6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    context.SaveChanges();</w:t>
      </w:r>
    </w:p>
    <w:p w14:paraId="1683A34F" w14:textId="4A4B18E5" w:rsidR="007A4651" w:rsidRPr="004616A6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}</w:t>
      </w:r>
    </w:p>
    <w:p w14:paraId="102EB867" w14:textId="3E06F0AB" w:rsidR="007A4651" w:rsidRPr="00601A82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</w:t>
      </w:r>
      <w:r w:rsidRPr="00601A82">
        <w:rPr>
          <w:lang w:val="en-US"/>
        </w:rPr>
        <w:t>using (var context = new SchoolContext(options))</w:t>
      </w:r>
    </w:p>
    <w:p w14:paraId="1E8397A3" w14:textId="2B4BA40B" w:rsidR="007A4651" w:rsidRDefault="007A4651" w:rsidP="00DC69EB">
      <w:pPr>
        <w:pStyle w:val="aff0"/>
      </w:pPr>
      <w:r w:rsidRPr="00601A82">
        <w:rPr>
          <w:lang w:val="en-US"/>
        </w:rPr>
        <w:t xml:space="preserve">    </w:t>
      </w:r>
      <w:r>
        <w:t>{</w:t>
      </w:r>
    </w:p>
    <w:p w14:paraId="4346D7E6" w14:textId="0FE0FE42" w:rsidR="007A4651" w:rsidRPr="004616A6" w:rsidRDefault="007A4651" w:rsidP="00DC69EB">
      <w:pPr>
        <w:pStyle w:val="aff0"/>
        <w:rPr>
          <w:lang w:val="en-US"/>
        </w:rPr>
      </w:pPr>
      <w:r>
        <w:t xml:space="preserve">        </w:t>
      </w:r>
      <w:r w:rsidRPr="004616A6">
        <w:rPr>
          <w:lang w:val="en-US"/>
        </w:rPr>
        <w:t>var average = context.Grades</w:t>
      </w:r>
    </w:p>
    <w:p w14:paraId="090577DE" w14:textId="39B53511" w:rsidR="007A4651" w:rsidRPr="00601A82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        </w:t>
      </w:r>
      <w:r w:rsidRPr="00601A82">
        <w:rPr>
          <w:lang w:val="en-US"/>
        </w:rPr>
        <w:t>.Where(g =&gt; g.StudentId == studentId &amp;&amp; g.SubjectId == subjectId)</w:t>
      </w:r>
    </w:p>
    <w:p w14:paraId="2C0651F0" w14:textId="77C1ABA8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    .Average(g =&gt; g.GradeValue);</w:t>
      </w:r>
    </w:p>
    <w:p w14:paraId="60D80F26" w14:textId="5BE34E1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Assert.Equal(4.0, average);</w:t>
      </w:r>
    </w:p>
    <w:p w14:paraId="72FAE66A" w14:textId="3A38483C" w:rsidR="007A4651" w:rsidRDefault="007A4651" w:rsidP="00DC69EB">
      <w:pPr>
        <w:pStyle w:val="aff0"/>
      </w:pPr>
      <w:r w:rsidRPr="00601A82">
        <w:rPr>
          <w:lang w:val="en-US"/>
        </w:rPr>
        <w:t xml:space="preserve">    </w:t>
      </w:r>
      <w:r>
        <w:t>}</w:t>
      </w:r>
    </w:p>
    <w:p w14:paraId="1AAD7386" w14:textId="11AD3A66" w:rsidR="007A4651" w:rsidRDefault="007A4651" w:rsidP="004A2F5F">
      <w:pPr>
        <w:pStyle w:val="aff0"/>
      </w:pPr>
      <w:r>
        <w:t xml:space="preserve">} </w:t>
      </w:r>
    </w:p>
    <w:p w14:paraId="21A702BD" w14:textId="55931A3B" w:rsidR="000B3FD8" w:rsidRPr="00683C6D" w:rsidRDefault="000B3FD8" w:rsidP="000B3FD8">
      <w:pPr>
        <w:pStyle w:val="afe"/>
        <w:jc w:val="both"/>
      </w:pPr>
      <w:bookmarkStart w:id="26" w:name="_Hlk200196844"/>
      <w:r w:rsidRPr="007A34B3">
        <w:t>Листинг</w:t>
      </w:r>
      <w:r w:rsidRPr="00683C6D">
        <w:t xml:space="preserve"> </w:t>
      </w:r>
      <w:r w:rsidRPr="00FD3869">
        <w:t>1</w:t>
      </w:r>
      <w:r>
        <w:t>2</w:t>
      </w:r>
      <w:r w:rsidRPr="00683C6D">
        <w:t xml:space="preserve"> – </w:t>
      </w:r>
      <w:r>
        <w:t>Код</w:t>
      </w:r>
      <w:r w:rsidRPr="00683C6D">
        <w:t xml:space="preserve"> </w:t>
      </w:r>
      <w:r>
        <w:rPr>
          <w:lang w:val="en-US"/>
        </w:rPr>
        <w:t>FlaUI</w:t>
      </w:r>
      <w:r w:rsidRPr="00683C6D">
        <w:t>-</w:t>
      </w:r>
      <w:r>
        <w:t>теста для входа в систему</w:t>
      </w:r>
    </w:p>
    <w:p w14:paraId="1F20DE2F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>[</w:t>
      </w:r>
      <w:r w:rsidRPr="00683C6D">
        <w:rPr>
          <w:lang w:val="en-US"/>
        </w:rPr>
        <w:t>Fact</w:t>
      </w:r>
      <w:r w:rsidRPr="00B7389E">
        <w:rPr>
          <w:lang w:val="en-US"/>
        </w:rPr>
        <w:t>]</w:t>
      </w:r>
    </w:p>
    <w:p w14:paraId="4AF87C87" w14:textId="77777777" w:rsidR="000B3FD8" w:rsidRPr="00683C6D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</w:t>
      </w:r>
      <w:r w:rsidRPr="00683C6D">
        <w:rPr>
          <w:lang w:val="en-US"/>
        </w:rPr>
        <w:t>public void Login_ShouldOpenMainWindow()</w:t>
      </w:r>
    </w:p>
    <w:p w14:paraId="39CE1D83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{</w:t>
      </w:r>
    </w:p>
    <w:p w14:paraId="334EF598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using var app = Application.Launch(@"</w:t>
      </w:r>
      <w:r>
        <w:t>ПУТЬ</w:t>
      </w:r>
      <w:r w:rsidRPr="00683C6D">
        <w:rPr>
          <w:lang w:val="en-US"/>
        </w:rPr>
        <w:t>/</w:t>
      </w:r>
      <w:r>
        <w:t>ДО</w:t>
      </w:r>
      <w:r w:rsidRPr="00683C6D">
        <w:rPr>
          <w:lang w:val="en-US"/>
        </w:rPr>
        <w:t>/</w:t>
      </w:r>
      <w:r>
        <w:t>ПРОЕКТА</w:t>
      </w:r>
      <w:r w:rsidRPr="00683C6D">
        <w:rPr>
          <w:lang w:val="en-US"/>
        </w:rPr>
        <w:t>");</w:t>
      </w:r>
    </w:p>
    <w:p w14:paraId="77309B3C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using var automation = new UIA3Automation();</w:t>
      </w:r>
    </w:p>
    <w:p w14:paraId="1EC056E4" w14:textId="77777777" w:rsidR="000B3FD8" w:rsidRPr="00683C6D" w:rsidRDefault="000B3FD8" w:rsidP="000B3FD8">
      <w:pPr>
        <w:pStyle w:val="aff0"/>
        <w:rPr>
          <w:lang w:val="en-US"/>
        </w:rPr>
      </w:pPr>
    </w:p>
    <w:p w14:paraId="53D239AD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var loginWindow = app.GetMainWindow(automation);</w:t>
      </w:r>
    </w:p>
    <w:p w14:paraId="42FB7B50" w14:textId="77777777" w:rsidR="000B3FD8" w:rsidRPr="00683C6D" w:rsidRDefault="000B3FD8" w:rsidP="000B3FD8">
      <w:pPr>
        <w:pStyle w:val="aff0"/>
        <w:rPr>
          <w:lang w:val="en-US"/>
        </w:rPr>
      </w:pPr>
    </w:p>
    <w:p w14:paraId="44B68142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var loginBox = loginWindow.FindFirstDescendant(cf =&gt; cf.ByAutomationId("LoginTextBox"))?.AsTextBox();</w:t>
      </w:r>
    </w:p>
    <w:p w14:paraId="2889889C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var passBox = loginWindow.FindFirstDescendant(cf =&gt; cf.ByAutomationId("PasswordBox"))?.AsTextBox();</w:t>
      </w:r>
    </w:p>
    <w:p w14:paraId="3F4A9506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lastRenderedPageBreak/>
        <w:t xml:space="preserve">        var loginButton = loginWindow.FindFirstDescendant(cf =&gt; cf.ByAutomationId("LoginButton"))?.AsButton();</w:t>
      </w:r>
    </w:p>
    <w:p w14:paraId="2B43E48B" w14:textId="77777777" w:rsidR="000B3FD8" w:rsidRPr="00683C6D" w:rsidRDefault="000B3FD8" w:rsidP="000B3FD8">
      <w:pPr>
        <w:pStyle w:val="aff0"/>
        <w:rPr>
          <w:lang w:val="en-US"/>
        </w:rPr>
      </w:pPr>
    </w:p>
    <w:p w14:paraId="66A36868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Assert.NotNull(loginBox);</w:t>
      </w:r>
    </w:p>
    <w:p w14:paraId="25E95BAA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Assert.NotNull(passBox);</w:t>
      </w:r>
    </w:p>
    <w:p w14:paraId="046E423B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Assert.NotNull(loginButton);</w:t>
      </w:r>
    </w:p>
    <w:p w14:paraId="14EF9120" w14:textId="77777777" w:rsidR="000B3FD8" w:rsidRPr="00683C6D" w:rsidRDefault="000B3FD8" w:rsidP="000B3FD8">
      <w:pPr>
        <w:pStyle w:val="aff0"/>
        <w:rPr>
          <w:lang w:val="en-US"/>
        </w:rPr>
      </w:pPr>
    </w:p>
    <w:p w14:paraId="459F3B3C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loginBox.Enter("</w:t>
      </w:r>
      <w:r>
        <w:rPr>
          <w:lang w:val="en-US"/>
        </w:rPr>
        <w:t>LOGIN</w:t>
      </w:r>
      <w:r w:rsidRPr="00683C6D">
        <w:rPr>
          <w:lang w:val="en-US"/>
        </w:rPr>
        <w:t>");</w:t>
      </w:r>
    </w:p>
    <w:p w14:paraId="08B058FF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passBox.Enter("</w:t>
      </w:r>
      <w:r>
        <w:rPr>
          <w:lang w:val="en-US"/>
        </w:rPr>
        <w:t>PASSWORD</w:t>
      </w:r>
      <w:r w:rsidRPr="00683C6D">
        <w:rPr>
          <w:lang w:val="en-US"/>
        </w:rPr>
        <w:t>");</w:t>
      </w:r>
    </w:p>
    <w:p w14:paraId="7052ED33" w14:textId="77777777" w:rsidR="000B3FD8" w:rsidRPr="00B7389E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r w:rsidRPr="00B7389E">
        <w:rPr>
          <w:lang w:val="en-US"/>
        </w:rPr>
        <w:t>loginButton.Invoke();</w:t>
      </w:r>
    </w:p>
    <w:p w14:paraId="3862B111" w14:textId="77777777" w:rsidR="000B3FD8" w:rsidRPr="00B7389E" w:rsidRDefault="000B3FD8" w:rsidP="000B3FD8">
      <w:pPr>
        <w:pStyle w:val="aff0"/>
        <w:rPr>
          <w:lang w:val="en-US"/>
        </w:rPr>
      </w:pPr>
    </w:p>
    <w:p w14:paraId="3D2FB69D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var result = Retry.WhileFalse(() =&gt;</w:t>
      </w:r>
    </w:p>
    <w:p w14:paraId="6A7D6BEA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{</w:t>
      </w:r>
    </w:p>
    <w:p w14:paraId="68A1E9C4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    var windows = app.GetAllTopLevelWindows(automation);</w:t>
      </w:r>
    </w:p>
    <w:p w14:paraId="2691E46A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    return windows.Any(w =&gt; w.Title.Contains("</w:t>
      </w:r>
      <w:r w:rsidRPr="00683C6D">
        <w:t>Кабинет</w:t>
      </w:r>
      <w:r w:rsidRPr="00683C6D">
        <w:rPr>
          <w:lang w:val="en-US"/>
        </w:rPr>
        <w:t xml:space="preserve"> </w:t>
      </w:r>
      <w:r w:rsidRPr="00683C6D">
        <w:t>учителя</w:t>
      </w:r>
      <w:r w:rsidRPr="00683C6D">
        <w:rPr>
          <w:lang w:val="en-US"/>
        </w:rPr>
        <w:t>"));</w:t>
      </w:r>
    </w:p>
    <w:p w14:paraId="45F472AD" w14:textId="77777777" w:rsidR="000B3FD8" w:rsidRPr="00B7389E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r w:rsidRPr="00B7389E">
        <w:rPr>
          <w:lang w:val="en-US"/>
        </w:rPr>
        <w:t>}, timeout: TimeSpan.FromSeconds(10));</w:t>
      </w:r>
    </w:p>
    <w:p w14:paraId="4DE02B37" w14:textId="77777777" w:rsidR="000B3FD8" w:rsidRPr="00B7389E" w:rsidRDefault="000B3FD8" w:rsidP="000B3FD8">
      <w:pPr>
        <w:pStyle w:val="aff0"/>
        <w:rPr>
          <w:lang w:val="en-US"/>
        </w:rPr>
      </w:pPr>
    </w:p>
    <w:p w14:paraId="2BE6CB0D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Assert.True(result.Success);</w:t>
      </w:r>
    </w:p>
    <w:p w14:paraId="5008850B" w14:textId="77777777" w:rsidR="000B3FD8" w:rsidRPr="00F8033F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</w:t>
      </w:r>
      <w:r w:rsidRPr="00F8033F">
        <w:rPr>
          <w:lang w:val="en-US"/>
        </w:rPr>
        <w:t>app.Close();</w:t>
      </w:r>
    </w:p>
    <w:p w14:paraId="24A9D041" w14:textId="6F366171" w:rsidR="000B3FD8" w:rsidRPr="004A2F5F" w:rsidRDefault="000B3FD8" w:rsidP="004A2F5F">
      <w:pPr>
        <w:pStyle w:val="aff0"/>
      </w:pPr>
      <w:r w:rsidRPr="00F8033F">
        <w:rPr>
          <w:lang w:val="en-US"/>
        </w:rPr>
        <w:t xml:space="preserve">    </w:t>
      </w:r>
      <w:r w:rsidRPr="00683C6D">
        <w:t>}</w:t>
      </w:r>
      <w:bookmarkEnd w:id="26"/>
    </w:p>
    <w:p w14:paraId="316F8BB9" w14:textId="63A72AAC" w:rsidR="007B1296" w:rsidRDefault="007962B6" w:rsidP="007B1296">
      <w:pPr>
        <w:pStyle w:val="2"/>
      </w:pPr>
      <w:bookmarkStart w:id="27" w:name="_Toc201228131"/>
      <w:r>
        <w:t>Р</w:t>
      </w:r>
      <w:r w:rsidR="00084431">
        <w:t>ефакторинг</w:t>
      </w:r>
      <w:r w:rsidR="00EE5823">
        <w:t xml:space="preserve"> и оптимизация</w:t>
      </w:r>
      <w:r w:rsidR="00084431">
        <w:t xml:space="preserve"> </w:t>
      </w:r>
      <w:r w:rsidR="007B1296">
        <w:t>программного кода</w:t>
      </w:r>
      <w:bookmarkEnd w:id="27"/>
    </w:p>
    <w:p w14:paraId="3C54F149" w14:textId="48B5FB35" w:rsidR="00601A82" w:rsidRDefault="00601A82" w:rsidP="00601A82">
      <w:pPr>
        <w:pStyle w:val="a3"/>
      </w:pPr>
      <w:bookmarkStart w:id="28" w:name="_Hlk200196884"/>
      <w:r>
        <w:t>Во время разработки приложения «</w:t>
      </w:r>
      <w:r>
        <w:rPr>
          <w:lang w:val="en-US"/>
        </w:rPr>
        <w:t>TeacherCab</w:t>
      </w:r>
      <w:r>
        <w:t>» проведено несколько этапов рефакторинга:</w:t>
      </w:r>
    </w:p>
    <w:p w14:paraId="21B94F45" w14:textId="77777777" w:rsidR="00601A82" w:rsidRDefault="00601A82" w:rsidP="00601A82">
      <w:pPr>
        <w:pStyle w:val="a1"/>
      </w:pPr>
      <w:r>
        <w:t xml:space="preserve">избавление от повторяющихся запросов. Логика загрузки классов и предметов ранее дублировалась в нескольких окнах. В ходе рефакторинга были созданы отдельные методы </w:t>
      </w:r>
      <w:r>
        <w:rPr>
          <w:lang w:val="en-US"/>
        </w:rPr>
        <w:t>LoadClasses</w:t>
      </w:r>
      <w:r w:rsidRPr="0024124E">
        <w:t xml:space="preserve">() </w:t>
      </w:r>
      <w:r>
        <w:t xml:space="preserve">и </w:t>
      </w:r>
      <w:r>
        <w:rPr>
          <w:lang w:val="en-US"/>
        </w:rPr>
        <w:t>LoadSubject</w:t>
      </w:r>
      <w:r w:rsidRPr="0024124E">
        <w:t xml:space="preserve">(), </w:t>
      </w:r>
      <w:r>
        <w:t>которые теперь вызываются централизованно в соответствующих окнах.</w:t>
      </w:r>
    </w:p>
    <w:p w14:paraId="5D22C40F" w14:textId="4658FFB0" w:rsidR="00601A82" w:rsidRDefault="00601A82" w:rsidP="00601A82">
      <w:pPr>
        <w:pStyle w:val="a1"/>
      </w:pPr>
      <w:r>
        <w:t xml:space="preserve">унификация проверки данных. Ранее каждый метод самостоятельно проверял поля на </w:t>
      </w:r>
      <w:r>
        <w:rPr>
          <w:lang w:val="en-US"/>
        </w:rPr>
        <w:t>null</w:t>
      </w:r>
      <w:r>
        <w:t>. Впоследствии эти проверки вынесены в вспомогательны</w:t>
      </w:r>
      <w:r w:rsidR="00CC6DAD">
        <w:t>е</w:t>
      </w:r>
      <w:r>
        <w:t xml:space="preserve"> методы</w:t>
      </w:r>
      <w:r w:rsidR="00CC6DAD">
        <w:rPr>
          <w:lang w:val="en-US"/>
        </w:rPr>
        <w:t>;</w:t>
      </w:r>
    </w:p>
    <w:p w14:paraId="19C863EB" w14:textId="77777777" w:rsidR="00601A82" w:rsidRPr="00A25CB6" w:rsidRDefault="00601A82" w:rsidP="00601A82">
      <w:pPr>
        <w:pStyle w:val="a1"/>
      </w:pPr>
      <w:r>
        <w:t xml:space="preserve">улучшение наименования. Переменные и методы были переименованы согласно их назначению, например </w:t>
      </w:r>
      <w:r w:rsidRPr="00A25CB6">
        <w:t>“</w:t>
      </w:r>
      <w:r>
        <w:rPr>
          <w:lang w:val="en-US"/>
        </w:rPr>
        <w:t>button</w:t>
      </w:r>
      <w:r w:rsidRPr="00A25CB6">
        <w:t>_</w:t>
      </w:r>
      <w:r>
        <w:rPr>
          <w:lang w:val="en-US"/>
        </w:rPr>
        <w:t>Click</w:t>
      </w:r>
      <w:r w:rsidRPr="00A25CB6">
        <w:t xml:space="preserve">” </w:t>
      </w:r>
      <w:r>
        <w:t xml:space="preserve">стало </w:t>
      </w:r>
      <w:r w:rsidRPr="00A25CB6">
        <w:t>“</w:t>
      </w:r>
      <w:r>
        <w:rPr>
          <w:lang w:val="en-US"/>
        </w:rPr>
        <w:t>SaveGradeButton</w:t>
      </w:r>
      <w:r w:rsidRPr="00A25CB6">
        <w:t>_</w:t>
      </w:r>
      <w:r>
        <w:rPr>
          <w:lang w:val="en-US"/>
        </w:rPr>
        <w:t>Click</w:t>
      </w:r>
      <w:r w:rsidRPr="00A25CB6">
        <w:t xml:space="preserve">”, </w:t>
      </w:r>
      <w:r>
        <w:t>что упрощает поддержку кода.</w:t>
      </w:r>
    </w:p>
    <w:p w14:paraId="6888A775" w14:textId="4F1E84E0" w:rsidR="0024124E" w:rsidRPr="008A5C61" w:rsidRDefault="0024124E" w:rsidP="00C05C34">
      <w:pPr>
        <w:pStyle w:val="afe"/>
        <w:jc w:val="both"/>
        <w:rPr>
          <w:lang w:val="en-US"/>
        </w:rPr>
      </w:pPr>
      <w:r>
        <w:t>Листинг</w:t>
      </w:r>
      <w:r w:rsidRPr="008A5C61">
        <w:rPr>
          <w:lang w:val="en-US"/>
        </w:rPr>
        <w:t xml:space="preserve"> </w:t>
      </w:r>
      <w:r w:rsidR="00FC3AA1" w:rsidRPr="00424C05">
        <w:rPr>
          <w:lang w:val="en-US"/>
        </w:rPr>
        <w:t>1</w:t>
      </w:r>
      <w:r w:rsidR="000B3FD8">
        <w:t>3</w:t>
      </w:r>
      <w:r w:rsidR="009D493C" w:rsidRPr="00866ABE">
        <w:rPr>
          <w:lang w:val="en-US"/>
        </w:rPr>
        <w:t>–</w:t>
      </w:r>
      <w:r w:rsidRPr="008A5C61">
        <w:rPr>
          <w:lang w:val="en-US"/>
        </w:rPr>
        <w:t xml:space="preserve"> </w:t>
      </w:r>
      <w:r w:rsidR="00E12016">
        <w:t>У</w:t>
      </w:r>
      <w:r w:rsidR="00A25CB6">
        <w:t>нификация</w:t>
      </w:r>
      <w:r w:rsidR="00A25CB6" w:rsidRPr="008A5C61">
        <w:rPr>
          <w:lang w:val="en-US"/>
        </w:rPr>
        <w:t xml:space="preserve"> </w:t>
      </w:r>
      <w:r w:rsidR="00A25CB6">
        <w:t>проверки</w:t>
      </w:r>
      <w:r w:rsidR="00A25CB6" w:rsidRPr="008A5C61">
        <w:rPr>
          <w:lang w:val="en-US"/>
        </w:rPr>
        <w:t xml:space="preserve"> </w:t>
      </w:r>
      <w:r w:rsidR="00A25CB6">
        <w:t>данных</w:t>
      </w:r>
      <w:r w:rsidR="00A25CB6" w:rsidRPr="008A5C61">
        <w:rPr>
          <w:lang w:val="en-US"/>
        </w:rPr>
        <w:t>.</w:t>
      </w:r>
    </w:p>
    <w:p w14:paraId="41EF3F97" w14:textId="77777777" w:rsidR="00A25CB6" w:rsidRPr="00A25CB6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lastRenderedPageBreak/>
        <w:t>private bool ValidateLoginInput(string login, string password)</w:t>
      </w:r>
    </w:p>
    <w:p w14:paraId="126749FE" w14:textId="77777777" w:rsidR="00A25CB6" w:rsidRPr="00A25CB6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>{</w:t>
      </w:r>
    </w:p>
    <w:p w14:paraId="0D7ABB7C" w14:textId="6264C340" w:rsidR="00601A82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 xml:space="preserve">    return !string.IsNullOrWhiteSpace(login) &amp;&amp; !string.IsNullOrWhiteSpace(password);</w:t>
      </w:r>
      <w:bookmarkEnd w:id="28"/>
      <w:r w:rsidR="00C05C34" w:rsidRPr="00C05C34">
        <w:rPr>
          <w:lang w:val="en-US"/>
        </w:rPr>
        <w:t xml:space="preserve"> </w:t>
      </w:r>
      <w:r w:rsidR="00C05C34">
        <w:rPr>
          <w:lang w:val="en-US"/>
        </w:rPr>
        <w:t>}</w:t>
      </w:r>
    </w:p>
    <w:p w14:paraId="1C0C636A" w14:textId="77777777" w:rsidR="00601A82" w:rsidRDefault="00601A82" w:rsidP="00601A82">
      <w:pPr>
        <w:pStyle w:val="a3"/>
      </w:pPr>
      <w:r>
        <w:t>Некоторые операции взаимодействия с БД были переведены на асинхронные версии:</w:t>
      </w:r>
    </w:p>
    <w:p w14:paraId="46BAAD37" w14:textId="6C901A2A" w:rsidR="00601A82" w:rsidRPr="00601A82" w:rsidRDefault="00601A82" w:rsidP="00601A82">
      <w:pPr>
        <w:pStyle w:val="a1"/>
      </w:pPr>
      <w:r>
        <w:t>загрузка</w:t>
      </w:r>
      <w:r w:rsidRPr="00601A82">
        <w:t xml:space="preserve"> </w:t>
      </w:r>
      <w:r>
        <w:t>данных</w:t>
      </w:r>
      <w:r w:rsidRPr="00601A82">
        <w:t xml:space="preserve"> </w:t>
      </w:r>
      <w:r>
        <w:t>в</w:t>
      </w:r>
      <w:r w:rsidRPr="00601A82">
        <w:t xml:space="preserve"> </w:t>
      </w:r>
      <w:r>
        <w:rPr>
          <w:lang w:val="en-US"/>
        </w:rPr>
        <w:t>ComboBox</w:t>
      </w:r>
      <w:r w:rsidRPr="00601A82">
        <w:t>;</w:t>
      </w:r>
    </w:p>
    <w:p w14:paraId="02ACA165" w14:textId="5F08E07B" w:rsidR="00601A82" w:rsidRPr="00601A82" w:rsidRDefault="00601A82" w:rsidP="00601A82">
      <w:pPr>
        <w:pStyle w:val="a1"/>
      </w:pPr>
      <w:r>
        <w:t xml:space="preserve">выполнение длительных вычислений перенесены в </w:t>
      </w:r>
      <w:r>
        <w:rPr>
          <w:lang w:val="en-US"/>
        </w:rPr>
        <w:t>Task</w:t>
      </w:r>
      <w:r w:rsidRPr="000122DB">
        <w:t>.</w:t>
      </w:r>
      <w:r>
        <w:rPr>
          <w:lang w:val="en-US"/>
        </w:rPr>
        <w:t>Run</w:t>
      </w:r>
      <w:r w:rsidRPr="00601A82">
        <w:t>.</w:t>
      </w:r>
    </w:p>
    <w:p w14:paraId="3A07A1F2" w14:textId="5054E82B" w:rsidR="00601A82" w:rsidRDefault="00601A82" w:rsidP="00601A82">
      <w:pPr>
        <w:pStyle w:val="a3"/>
      </w:pPr>
      <w:r>
        <w:t>Код представлен в листинге 1</w:t>
      </w:r>
      <w:r w:rsidR="000B3FD8">
        <w:t>4</w:t>
      </w:r>
      <w:r>
        <w:t xml:space="preserve">. </w:t>
      </w:r>
    </w:p>
    <w:p w14:paraId="6B4A9597" w14:textId="2BC6FE6A" w:rsidR="00601A82" w:rsidRPr="00601A82" w:rsidRDefault="00601A82" w:rsidP="00601A82">
      <w:pPr>
        <w:pStyle w:val="afe"/>
        <w:jc w:val="both"/>
      </w:pPr>
      <w:r>
        <w:t>Листинг</w:t>
      </w:r>
      <w:r w:rsidRPr="00601A82">
        <w:t xml:space="preserve"> 1</w:t>
      </w:r>
      <w:r w:rsidR="000B3FD8">
        <w:t>4</w:t>
      </w:r>
      <w:r w:rsidRPr="00601A82">
        <w:t xml:space="preserve"> – </w:t>
      </w:r>
      <w:r>
        <w:t>Оптимизация программного кода</w:t>
      </w:r>
      <w:r w:rsidRPr="00601A82">
        <w:t>.</w:t>
      </w:r>
    </w:p>
    <w:p w14:paraId="78C78D7F" w14:textId="4CEF5D32" w:rsidR="00CC6DAD" w:rsidRPr="000B3FD8" w:rsidRDefault="00CC6DAD" w:rsidP="00601A82">
      <w:pPr>
        <w:pStyle w:val="aff0"/>
      </w:pPr>
      <w:r w:rsidRPr="000B3FD8">
        <w:t xml:space="preserve">// </w:t>
      </w:r>
      <w:r w:rsidR="000B3FD8" w:rsidRPr="000B3FD8">
        <w:t>Асинхронно загружает всех студентов из базы данных в список.</w:t>
      </w:r>
    </w:p>
    <w:p w14:paraId="33367C14" w14:textId="4A45F4A7" w:rsidR="00601A82" w:rsidRPr="004616A6" w:rsidRDefault="00601A82" w:rsidP="00601A82">
      <w:pPr>
        <w:pStyle w:val="aff0"/>
        <w:rPr>
          <w:lang w:val="en-US"/>
        </w:rPr>
      </w:pPr>
      <w:r w:rsidRPr="0046144E">
        <w:rPr>
          <w:lang w:val="en-US"/>
        </w:rPr>
        <w:t>var</w:t>
      </w:r>
      <w:r w:rsidRPr="00CC6DAD">
        <w:rPr>
          <w:lang w:val="en-US"/>
        </w:rPr>
        <w:t xml:space="preserve"> </w:t>
      </w:r>
      <w:r w:rsidRPr="0046144E">
        <w:rPr>
          <w:lang w:val="en-US"/>
        </w:rPr>
        <w:t>students</w:t>
      </w:r>
      <w:r w:rsidRPr="00CC6DAD">
        <w:rPr>
          <w:lang w:val="en-US"/>
        </w:rPr>
        <w:t xml:space="preserve"> = </w:t>
      </w:r>
      <w:r w:rsidRPr="0046144E">
        <w:rPr>
          <w:lang w:val="en-US"/>
        </w:rPr>
        <w:t>await</w:t>
      </w:r>
      <w:r w:rsidRPr="00CC6DAD">
        <w:rPr>
          <w:lang w:val="en-US"/>
        </w:rPr>
        <w:t xml:space="preserve"> _</w:t>
      </w:r>
      <w:r w:rsidRPr="0046144E">
        <w:rPr>
          <w:lang w:val="en-US"/>
        </w:rPr>
        <w:t>context</w:t>
      </w:r>
      <w:r w:rsidRPr="00CC6DAD">
        <w:rPr>
          <w:lang w:val="en-US"/>
        </w:rPr>
        <w:t>.</w:t>
      </w:r>
      <w:r w:rsidRPr="0046144E">
        <w:rPr>
          <w:lang w:val="en-US"/>
        </w:rPr>
        <w:t>Students</w:t>
      </w:r>
      <w:r w:rsidRPr="00CC6DAD">
        <w:rPr>
          <w:lang w:val="en-US"/>
        </w:rPr>
        <w:t>.</w:t>
      </w:r>
      <w:r w:rsidRPr="0046144E">
        <w:rPr>
          <w:lang w:val="en-US"/>
        </w:rPr>
        <w:t>ToListAsync</w:t>
      </w:r>
      <w:r w:rsidRPr="00CC6DAD">
        <w:rPr>
          <w:lang w:val="en-US"/>
        </w:rPr>
        <w:t>();</w:t>
      </w:r>
    </w:p>
    <w:p w14:paraId="780AFF1C" w14:textId="77777777" w:rsidR="00624D2A" w:rsidRDefault="00624D2A" w:rsidP="00601A82">
      <w:pPr>
        <w:pStyle w:val="aff0"/>
      </w:pPr>
      <w:r w:rsidRPr="00624D2A">
        <w:t>// Считает средние значения в отдельном потоке, не блокируя</w:t>
      </w:r>
    </w:p>
    <w:p w14:paraId="1B5A821C" w14:textId="1D722B38" w:rsidR="00CC6DAD" w:rsidRPr="00624D2A" w:rsidRDefault="00624D2A" w:rsidP="00601A82">
      <w:pPr>
        <w:pStyle w:val="aff0"/>
      </w:pPr>
      <w:r>
        <w:t xml:space="preserve">// </w:t>
      </w:r>
      <w:r w:rsidRPr="00624D2A">
        <w:t>основной.</w:t>
      </w:r>
    </w:p>
    <w:p w14:paraId="53825FDB" w14:textId="06246359" w:rsidR="00601A82" w:rsidRPr="007B0CD4" w:rsidRDefault="00CC6DAD" w:rsidP="00A25CB6">
      <w:pPr>
        <w:pStyle w:val="aff0"/>
        <w:rPr>
          <w:lang w:val="en-US"/>
        </w:rPr>
      </w:pPr>
      <w:r w:rsidRPr="00F93CCF">
        <w:rPr>
          <w:lang w:val="en-US"/>
        </w:rPr>
        <w:t>var</w:t>
      </w:r>
      <w:r w:rsidRPr="00CC6DAD">
        <w:rPr>
          <w:lang w:val="en-US"/>
        </w:rPr>
        <w:t xml:space="preserve"> </w:t>
      </w:r>
      <w:r w:rsidRPr="00F93CCF">
        <w:rPr>
          <w:lang w:val="en-US"/>
        </w:rPr>
        <w:t>averages</w:t>
      </w:r>
      <w:r w:rsidRPr="00CC6DAD">
        <w:rPr>
          <w:lang w:val="en-US"/>
        </w:rPr>
        <w:t xml:space="preserve"> = </w:t>
      </w:r>
      <w:r w:rsidRPr="00F93CCF">
        <w:rPr>
          <w:lang w:val="en-US"/>
        </w:rPr>
        <w:t>await</w:t>
      </w:r>
      <w:r w:rsidRPr="00CC6DAD">
        <w:rPr>
          <w:lang w:val="en-US"/>
        </w:rPr>
        <w:t xml:space="preserve"> </w:t>
      </w:r>
      <w:r w:rsidRPr="00F93CCF">
        <w:rPr>
          <w:lang w:val="en-US"/>
        </w:rPr>
        <w:t>Task</w:t>
      </w:r>
      <w:r w:rsidRPr="00CC6DAD">
        <w:rPr>
          <w:lang w:val="en-US"/>
        </w:rPr>
        <w:t>.</w:t>
      </w:r>
      <w:r w:rsidRPr="00F93CCF">
        <w:rPr>
          <w:lang w:val="en-US"/>
        </w:rPr>
        <w:t>Run</w:t>
      </w:r>
      <w:r w:rsidRPr="00CC6DAD">
        <w:rPr>
          <w:lang w:val="en-US"/>
        </w:rPr>
        <w:t xml:space="preserve">(() =&gt; </w:t>
      </w:r>
      <w:r w:rsidRPr="00F93CCF">
        <w:rPr>
          <w:lang w:val="en-US"/>
        </w:rPr>
        <w:t>CalculateAverages</w:t>
      </w:r>
      <w:r w:rsidRPr="00CC6DAD">
        <w:rPr>
          <w:lang w:val="en-US"/>
        </w:rPr>
        <w:t>());.</w:t>
      </w:r>
    </w:p>
    <w:p w14:paraId="2DE0DE40" w14:textId="77777777" w:rsidR="007B1296" w:rsidRDefault="007B1296" w:rsidP="007B1296">
      <w:pPr>
        <w:pStyle w:val="a7"/>
      </w:pPr>
      <w:bookmarkStart w:id="29" w:name="_Toc201228132"/>
      <w:r>
        <w:lastRenderedPageBreak/>
        <w:t>Заключение</w:t>
      </w:r>
      <w:bookmarkEnd w:id="29"/>
    </w:p>
    <w:p w14:paraId="3B64A170" w14:textId="7543C4CA" w:rsidR="006E60D0" w:rsidRDefault="006E60D0" w:rsidP="006E60D0">
      <w:pPr>
        <w:pStyle w:val="a3"/>
      </w:pPr>
      <w:r>
        <w:t>В ходе производственной практики была успешно реализована многоплатформенная информационная система «TeacherCab», предназначенная для автоматизации учёта успеваемости и посещаемости учащихся.</w:t>
      </w:r>
    </w:p>
    <w:p w14:paraId="479A2C16" w14:textId="009A11E0" w:rsidR="006B3DAF" w:rsidRDefault="006E60D0" w:rsidP="00DD2D19">
      <w:pPr>
        <w:pStyle w:val="a3"/>
      </w:pPr>
      <w:r>
        <w:t xml:space="preserve">Цель практики </w:t>
      </w:r>
      <w:r w:rsidR="00503302">
        <w:t>–</w:t>
      </w:r>
      <w:r>
        <w:t xml:space="preserve"> </w:t>
      </w:r>
      <w:r w:rsidR="00DD2D19" w:rsidRPr="00DD2D19">
        <w:t>получение практического опыта по выполнению профессиональных модулей ПМ.01 «Разработка программных модулей программного обеспечения» и ПМ.11 «Разработка, администрирование и защита баз данных», а также развитие профессиональных и общих компетенций – достигнута.</w:t>
      </w:r>
    </w:p>
    <w:p w14:paraId="6B79214F" w14:textId="10953836" w:rsidR="00DD2D19" w:rsidRDefault="00DD2D19" w:rsidP="00DD2D19">
      <w:pPr>
        <w:pStyle w:val="a3"/>
      </w:pPr>
      <w:r w:rsidRPr="00DD2D19">
        <w:t>Также выполнены следующие задачи:</w:t>
      </w:r>
    </w:p>
    <w:p w14:paraId="2AB28EA6" w14:textId="7E6A7364" w:rsidR="002857F1" w:rsidRPr="00624D2A" w:rsidRDefault="001A3716" w:rsidP="004F0C83">
      <w:pPr>
        <w:pStyle w:val="a1"/>
      </w:pPr>
      <w:r w:rsidRPr="00624D2A">
        <w:t>р</w:t>
      </w:r>
      <w:r w:rsidR="00AE2486">
        <w:t>азработан алгоритм</w:t>
      </w:r>
      <w:r w:rsidR="002857F1" w:rsidRPr="00624D2A">
        <w:t xml:space="preserve"> решения и создание схемы с использованием специализированного ПО;</w:t>
      </w:r>
    </w:p>
    <w:p w14:paraId="57CA2265" w14:textId="61C34742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о</w:t>
      </w:r>
      <w:r w:rsidR="00AE2486">
        <w:rPr>
          <w:color w:val="000000" w:themeColor="text1"/>
        </w:rPr>
        <w:t>писана работа</w:t>
      </w:r>
      <w:r w:rsidR="002857F1" w:rsidRPr="00624D2A">
        <w:rPr>
          <w:color w:val="000000" w:themeColor="text1"/>
        </w:rPr>
        <w:t xml:space="preserve"> модуля с помощью языка UML;</w:t>
      </w:r>
    </w:p>
    <w:p w14:paraId="23ECA0C9" w14:textId="4118579A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р</w:t>
      </w:r>
      <w:r w:rsidR="002857F1" w:rsidRPr="00624D2A">
        <w:rPr>
          <w:color w:val="000000" w:themeColor="text1"/>
        </w:rPr>
        <w:t>еализ</w:t>
      </w:r>
      <w:r w:rsidR="00AE2486">
        <w:rPr>
          <w:color w:val="000000" w:themeColor="text1"/>
        </w:rPr>
        <w:t>ован программный модуль и графический интерфейс</w:t>
      </w:r>
      <w:r w:rsidR="002857F1" w:rsidRPr="00624D2A">
        <w:rPr>
          <w:color w:val="000000" w:themeColor="text1"/>
        </w:rPr>
        <w:t xml:space="preserve"> по готовой спецификации на высокоуровневом языке программирования;</w:t>
      </w:r>
    </w:p>
    <w:p w14:paraId="1E5EB14F" w14:textId="652C68A3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р</w:t>
      </w:r>
      <w:r w:rsidR="00AE2486">
        <w:rPr>
          <w:color w:val="000000" w:themeColor="text1"/>
        </w:rPr>
        <w:t>азработано мобильное приложение</w:t>
      </w:r>
      <w:r w:rsidR="002857F1" w:rsidRPr="00624D2A">
        <w:rPr>
          <w:color w:val="000000" w:themeColor="text1"/>
        </w:rPr>
        <w:t>;</w:t>
      </w:r>
    </w:p>
    <w:p w14:paraId="6A14CD46" w14:textId="5610EB2D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и</w:t>
      </w:r>
      <w:r w:rsidR="00AE2486">
        <w:rPr>
          <w:color w:val="000000" w:themeColor="text1"/>
        </w:rPr>
        <w:t>спользованы инструментальные</w:t>
      </w:r>
      <w:r w:rsidR="002857F1" w:rsidRPr="00624D2A">
        <w:rPr>
          <w:color w:val="000000" w:themeColor="text1"/>
        </w:rPr>
        <w:t xml:space="preserve"> средств</w:t>
      </w:r>
      <w:r w:rsidR="00AE2486">
        <w:rPr>
          <w:color w:val="000000" w:themeColor="text1"/>
        </w:rPr>
        <w:t>а</w:t>
      </w:r>
      <w:r w:rsidR="002857F1" w:rsidRPr="00624D2A">
        <w:rPr>
          <w:color w:val="000000" w:themeColor="text1"/>
        </w:rPr>
        <w:t xml:space="preserve"> для отладки и проведения модульного и автоматизированного тестирования по заданному сценарию;</w:t>
      </w:r>
    </w:p>
    <w:p w14:paraId="03C7A61F" w14:textId="5B31B44D" w:rsidR="002857F1" w:rsidRPr="00624D2A" w:rsidRDefault="00AE2486" w:rsidP="004F0C83">
      <w:pPr>
        <w:pStyle w:val="a1"/>
        <w:rPr>
          <w:color w:val="000000" w:themeColor="text1"/>
        </w:rPr>
      </w:pPr>
      <w:r>
        <w:rPr>
          <w:color w:val="000000" w:themeColor="text1"/>
        </w:rPr>
        <w:t xml:space="preserve">произведен </w:t>
      </w:r>
      <w:r w:rsidR="001A3716" w:rsidRPr="00624D2A">
        <w:rPr>
          <w:color w:val="000000" w:themeColor="text1"/>
        </w:rPr>
        <w:t>р</w:t>
      </w:r>
      <w:r w:rsidR="002857F1" w:rsidRPr="00624D2A">
        <w:rPr>
          <w:color w:val="000000" w:themeColor="text1"/>
        </w:rPr>
        <w:t>ефакторинг и оптимизация программного кода;</w:t>
      </w:r>
    </w:p>
    <w:p w14:paraId="38125226" w14:textId="51470F15" w:rsidR="002857F1" w:rsidRPr="00624D2A" w:rsidRDefault="00AE2486" w:rsidP="004F0C83">
      <w:pPr>
        <w:pStyle w:val="a1"/>
        <w:rPr>
          <w:color w:val="000000" w:themeColor="text1"/>
        </w:rPr>
      </w:pPr>
      <w:r>
        <w:rPr>
          <w:color w:val="000000" w:themeColor="text1"/>
        </w:rPr>
        <w:t xml:space="preserve">спроектированы </w:t>
      </w:r>
      <w:r w:rsidR="009D2CDC">
        <w:rPr>
          <w:color w:val="000000" w:themeColor="text1"/>
        </w:rPr>
        <w:t>базы данных: построены концептуальная, логическая и физическая модели</w:t>
      </w:r>
      <w:r w:rsidR="002857F1" w:rsidRPr="00624D2A">
        <w:rPr>
          <w:color w:val="000000" w:themeColor="text1"/>
        </w:rPr>
        <w:t xml:space="preserve">, </w:t>
      </w:r>
      <w:r w:rsidR="009D2CDC">
        <w:rPr>
          <w:color w:val="000000" w:themeColor="text1"/>
        </w:rPr>
        <w:t>сформирована структура</w:t>
      </w:r>
      <w:r w:rsidR="002857F1" w:rsidRPr="00624D2A">
        <w:rPr>
          <w:color w:val="000000" w:themeColor="text1"/>
        </w:rPr>
        <w:t>,</w:t>
      </w:r>
      <w:r w:rsidR="009D2CDC">
        <w:rPr>
          <w:color w:val="000000" w:themeColor="text1"/>
        </w:rPr>
        <w:t xml:space="preserve"> созданы индексы, представления, хранимые</w:t>
      </w:r>
      <w:r w:rsidR="002857F1" w:rsidRPr="00624D2A">
        <w:rPr>
          <w:color w:val="000000" w:themeColor="text1"/>
        </w:rPr>
        <w:t xml:space="preserve"> процедур</w:t>
      </w:r>
      <w:r w:rsidR="009D2CDC">
        <w:rPr>
          <w:color w:val="000000" w:themeColor="text1"/>
        </w:rPr>
        <w:t>ы и триггеры</w:t>
      </w:r>
      <w:r w:rsidR="002857F1" w:rsidRPr="00624D2A">
        <w:rPr>
          <w:color w:val="000000" w:themeColor="text1"/>
        </w:rPr>
        <w:t>;</w:t>
      </w:r>
    </w:p>
    <w:p w14:paraId="69121369" w14:textId="5CEAD178" w:rsidR="002857F1" w:rsidRPr="00624D2A" w:rsidRDefault="009D2CDC" w:rsidP="004F0C83">
      <w:pPr>
        <w:pStyle w:val="a1"/>
        <w:rPr>
          <w:color w:val="000000" w:themeColor="text1"/>
        </w:rPr>
      </w:pPr>
      <w:r>
        <w:rPr>
          <w:color w:val="000000" w:themeColor="text1"/>
        </w:rPr>
        <w:t>настроена СУБД: установлен SQL-сервер</w:t>
      </w:r>
      <w:r w:rsidR="002857F1" w:rsidRPr="00624D2A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произведено </w:t>
      </w:r>
      <w:r w:rsidR="002857F1" w:rsidRPr="00624D2A">
        <w:rPr>
          <w:color w:val="000000" w:themeColor="text1"/>
        </w:rPr>
        <w:t>управление пользователями, ролями и привилегиями,</w:t>
      </w:r>
      <w:r>
        <w:rPr>
          <w:color w:val="000000" w:themeColor="text1"/>
        </w:rPr>
        <w:t xml:space="preserve"> реализована защита данных, выполнено резервное копирование и восстановление</w:t>
      </w:r>
      <w:r w:rsidR="002857F1" w:rsidRPr="00624D2A">
        <w:rPr>
          <w:color w:val="000000" w:themeColor="text1"/>
        </w:rPr>
        <w:t xml:space="preserve"> БД;</w:t>
      </w:r>
    </w:p>
    <w:p w14:paraId="5C07C484" w14:textId="01CC9F67" w:rsidR="006E60D0" w:rsidRPr="00624D2A" w:rsidRDefault="00007249" w:rsidP="00007249">
      <w:pPr>
        <w:pStyle w:val="a3"/>
      </w:pPr>
      <w:r>
        <w:t>Т</w:t>
      </w:r>
      <w:r w:rsidR="002857F1" w:rsidRPr="00624D2A">
        <w:t>аким образом, все поставленные задачи выполнены, а система готова к развёртыванию и практическому применению в учебном процессе.</w:t>
      </w:r>
    </w:p>
    <w:p w14:paraId="1A37CE3D" w14:textId="77777777" w:rsidR="007B1296" w:rsidRDefault="007B1296" w:rsidP="007B1296">
      <w:pPr>
        <w:pStyle w:val="a7"/>
      </w:pPr>
      <w:bookmarkStart w:id="30" w:name="_Toc201228133"/>
      <w:r>
        <w:lastRenderedPageBreak/>
        <w:t>Список использованных источников</w:t>
      </w:r>
      <w:bookmarkEnd w:id="30"/>
    </w:p>
    <w:p w14:paraId="1F95775B" w14:textId="3E37AE5A" w:rsidR="004616A6" w:rsidRPr="004028C8" w:rsidRDefault="004616A6" w:rsidP="00EC6E90">
      <w:pPr>
        <w:pStyle w:val="a3"/>
        <w:numPr>
          <w:ilvl w:val="0"/>
          <w:numId w:val="6"/>
        </w:numPr>
      </w:pPr>
      <w:bookmarkStart w:id="31" w:name="_Ref201307969"/>
      <w:r w:rsidRPr="004028C8">
        <w:t>Документация</w:t>
      </w:r>
      <w:r w:rsidRPr="00601A82">
        <w:rPr>
          <w:lang w:val="en-US"/>
        </w:rPr>
        <w:t xml:space="preserve"> </w:t>
      </w:r>
      <w:r w:rsidRPr="004028C8">
        <w:t>по</w:t>
      </w:r>
      <w:r w:rsidRPr="00601A82">
        <w:rPr>
          <w:lang w:val="en-US"/>
        </w:rPr>
        <w:t xml:space="preserve"> Windows Presentation Foundation. </w:t>
      </w:r>
      <w:r w:rsidRPr="004028C8">
        <w:t xml:space="preserve">Текст : электронный // Microsoft Learn : [сайт] – 2025. – URL: </w:t>
      </w:r>
      <w:r w:rsidRPr="009D7A86">
        <w:t>https://learn.microsoft.com/en-us/dotnet/desktop/wpf/?view=netdesktop-8.0</w:t>
      </w:r>
      <w:r w:rsidRPr="004028C8">
        <w:t xml:space="preserve"> (дата обращения: 07.05.2025).</w:t>
      </w:r>
      <w:bookmarkEnd w:id="31"/>
    </w:p>
    <w:p w14:paraId="4410B0EE" w14:textId="134015F9" w:rsidR="004616A6" w:rsidRPr="004028C8" w:rsidRDefault="004616A6" w:rsidP="00EC6E90">
      <w:pPr>
        <w:pStyle w:val="a3"/>
        <w:numPr>
          <w:ilvl w:val="0"/>
          <w:numId w:val="6"/>
        </w:numPr>
      </w:pPr>
      <w:bookmarkStart w:id="32" w:name="_Ref201307932"/>
      <w:r w:rsidRPr="004028C8">
        <w:t>Начало работы с модульным тестированием.</w:t>
      </w:r>
      <w:r>
        <w:t xml:space="preserve"> –</w:t>
      </w:r>
      <w:r w:rsidRPr="004028C8">
        <w:t xml:space="preserve"> Текс</w:t>
      </w:r>
      <w:r>
        <w:t>т</w:t>
      </w:r>
      <w:r w:rsidRPr="004028C8">
        <w:t xml:space="preserve"> : электронный // Microsoft Learn : [сайт] – 2025. – URL: </w:t>
      </w:r>
      <w:r w:rsidRPr="009D7A86">
        <w:t>https://learn.microsoft.com/en-us/dotnet/core/testing/unit-testing-with-dotnet-test</w:t>
      </w:r>
      <w:r w:rsidRPr="004028C8">
        <w:t xml:space="preserve"> (дата обращения: 07.05.2025).</w:t>
      </w:r>
      <w:bookmarkEnd w:id="32"/>
    </w:p>
    <w:p w14:paraId="4F607041" w14:textId="02E75699" w:rsidR="004616A6" w:rsidRDefault="004616A6" w:rsidP="00E12016">
      <w:pPr>
        <w:pStyle w:val="a3"/>
        <w:numPr>
          <w:ilvl w:val="0"/>
          <w:numId w:val="6"/>
        </w:numPr>
      </w:pPr>
      <w:bookmarkStart w:id="33" w:name="_Ref201247005"/>
      <w:r w:rsidRPr="00EC6E90">
        <w:t xml:space="preserve">Шустова, Л. И. Базы данных: учебник / Л. И. Шустова, О. В. Тараканов. – Москва : ИНФРА-М, 2024. – 304 с. – Текст : электронный. – URL: </w:t>
      </w:r>
      <w:r w:rsidRPr="009D7A86">
        <w:t>https://znanium.ru/catalog/product/2149043</w:t>
      </w:r>
      <w:r w:rsidRPr="00EC6E90">
        <w:t xml:space="preserve"> (дата обращения: 19.05.2025). – Режим доступа: по подписке.</w:t>
      </w:r>
      <w:bookmarkEnd w:id="33"/>
    </w:p>
    <w:p w14:paraId="423742F2" w14:textId="7968068D" w:rsidR="004616A6" w:rsidRDefault="004616A6" w:rsidP="004616A6">
      <w:pPr>
        <w:pStyle w:val="a3"/>
        <w:numPr>
          <w:ilvl w:val="0"/>
          <w:numId w:val="6"/>
        </w:numPr>
      </w:pPr>
      <w:bookmarkStart w:id="34" w:name="_Ref201307916"/>
      <w:r w:rsidRPr="00601A82">
        <w:rPr>
          <w:lang w:val="en-US"/>
        </w:rPr>
        <w:t xml:space="preserve">Entity Framework Core. </w:t>
      </w:r>
      <w:r w:rsidRPr="004028C8">
        <w:t>Текст</w:t>
      </w:r>
      <w:r w:rsidRPr="0085732F">
        <w:t xml:space="preserve"> : </w:t>
      </w:r>
      <w:r w:rsidRPr="004028C8">
        <w:t>электронный</w:t>
      </w:r>
      <w:r w:rsidRPr="0085732F">
        <w:t xml:space="preserve"> // </w:t>
      </w:r>
      <w:r w:rsidRPr="00601A82">
        <w:rPr>
          <w:lang w:val="en-US"/>
        </w:rPr>
        <w:t>Microsoft</w:t>
      </w:r>
      <w:r w:rsidRPr="0085732F">
        <w:t xml:space="preserve"> </w:t>
      </w:r>
      <w:r w:rsidRPr="00601A82">
        <w:rPr>
          <w:lang w:val="en-US"/>
        </w:rPr>
        <w:t>Learn</w:t>
      </w:r>
      <w:r w:rsidRPr="0085732F">
        <w:t xml:space="preserve"> : [</w:t>
      </w:r>
      <w:r w:rsidRPr="004028C8">
        <w:t>сайт</w:t>
      </w:r>
      <w:r w:rsidR="0085732F" w:rsidRPr="0085732F">
        <w:t>]</w:t>
      </w:r>
      <w:r w:rsidR="0085732F">
        <w:t> </w:t>
      </w:r>
      <w:r w:rsidRPr="0085732F">
        <w:t xml:space="preserve">– 2024. </w:t>
      </w:r>
      <w:r w:rsidRPr="004028C8">
        <w:t xml:space="preserve">URL: </w:t>
      </w:r>
      <w:r w:rsidRPr="009D7A86">
        <w:t>https://learn.microsoft.com/en-us/ef/core/</w:t>
      </w:r>
      <w:r w:rsidRPr="004028C8">
        <w:t xml:space="preserve"> (дата обращения: 01.05.2025).</w:t>
      </w:r>
      <w:bookmarkEnd w:id="34"/>
    </w:p>
    <w:p w14:paraId="66CD2F0B" w14:textId="2066AD14" w:rsidR="004616A6" w:rsidRDefault="004616A6" w:rsidP="004616A6">
      <w:pPr>
        <w:pStyle w:val="a3"/>
        <w:numPr>
          <w:ilvl w:val="0"/>
          <w:numId w:val="6"/>
        </w:numPr>
      </w:pPr>
      <w:bookmarkStart w:id="35" w:name="_Ref201307754"/>
      <w:r>
        <w:t xml:space="preserve">FlaUI : [сайт] / FlaUI Community. – Берлин, 2025. – URL: </w:t>
      </w:r>
      <w:r w:rsidRPr="009D7A86">
        <w:t>https://github.com/FlaUI/FlaUI/</w:t>
      </w:r>
      <w:r w:rsidRPr="009D7A86">
        <w:rPr>
          <w:lang w:val="en-US"/>
        </w:rPr>
        <w:t>wiki</w:t>
      </w:r>
      <w:r w:rsidRPr="00624D2A">
        <w:t xml:space="preserve"> </w:t>
      </w:r>
      <w:r>
        <w:t>(дата обращения: 23.05.2025). – Текст : электронный.</w:t>
      </w:r>
      <w:bookmarkEnd w:id="35"/>
    </w:p>
    <w:p w14:paraId="013E1ADE" w14:textId="2AFC08C1" w:rsidR="004616A6" w:rsidRPr="004028C8" w:rsidRDefault="004616A6" w:rsidP="004616A6">
      <w:pPr>
        <w:pStyle w:val="a3"/>
        <w:numPr>
          <w:ilvl w:val="0"/>
          <w:numId w:val="6"/>
        </w:numPr>
      </w:pPr>
      <w:bookmarkStart w:id="36" w:name="_Ref201307904"/>
      <w:r>
        <w:t xml:space="preserve">LiveCharts : [сайт] / разработчик Beto Rodriguez. – Мехико, 2025. – URL: </w:t>
      </w:r>
      <w:r w:rsidRPr="009D7A86">
        <w:t>https://v0.lvcharts.com/</w:t>
      </w:r>
      <w:r>
        <w:t xml:space="preserve"> (дата обращения: 20.05.2025). – Текст : элект</w:t>
      </w:r>
      <w:r w:rsidRPr="004028C8">
        <w:t>ронный.</w:t>
      </w:r>
      <w:bookmarkEnd w:id="36"/>
    </w:p>
    <w:p w14:paraId="2E526A5F" w14:textId="77777777" w:rsidR="004616A6" w:rsidRPr="00EC6E90" w:rsidRDefault="004616A6" w:rsidP="004616A6">
      <w:pPr>
        <w:pStyle w:val="a3"/>
        <w:ind w:firstLine="0"/>
      </w:pPr>
    </w:p>
    <w:sectPr w:rsidR="004616A6" w:rsidRPr="00EC6E90" w:rsidSect="007B1296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7BE2E" w14:textId="77777777" w:rsidR="002C2EA7" w:rsidRDefault="002C2EA7" w:rsidP="007B1296">
      <w:r>
        <w:separator/>
      </w:r>
    </w:p>
  </w:endnote>
  <w:endnote w:type="continuationSeparator" w:id="0">
    <w:p w14:paraId="69643552" w14:textId="77777777" w:rsidR="002C2EA7" w:rsidRDefault="002C2EA7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6269B670" w14:textId="6C271521" w:rsidR="009D7A86" w:rsidRDefault="009D7A8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8BC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33F15" w14:textId="77777777" w:rsidR="002C2EA7" w:rsidRDefault="002C2EA7" w:rsidP="007B1296">
      <w:r>
        <w:separator/>
      </w:r>
    </w:p>
  </w:footnote>
  <w:footnote w:type="continuationSeparator" w:id="0">
    <w:p w14:paraId="31CD7BA6" w14:textId="77777777" w:rsidR="002C2EA7" w:rsidRDefault="002C2EA7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1D"/>
    <w:multiLevelType w:val="hybridMultilevel"/>
    <w:tmpl w:val="CFBA97F2"/>
    <w:lvl w:ilvl="0" w:tplc="9F0C1AF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6B94"/>
    <w:multiLevelType w:val="hybridMultilevel"/>
    <w:tmpl w:val="9B6E4E88"/>
    <w:lvl w:ilvl="0" w:tplc="7C2E967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9554BF"/>
    <w:multiLevelType w:val="multilevel"/>
    <w:tmpl w:val="BCC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00240"/>
    <w:multiLevelType w:val="multilevel"/>
    <w:tmpl w:val="12D8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E7D5C"/>
    <w:multiLevelType w:val="hybridMultilevel"/>
    <w:tmpl w:val="F146BC3A"/>
    <w:lvl w:ilvl="0" w:tplc="D1CAD1BE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E837580"/>
    <w:multiLevelType w:val="hybridMultilevel"/>
    <w:tmpl w:val="94D4235C"/>
    <w:lvl w:ilvl="0" w:tplc="5FEEC24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F732FC"/>
    <w:multiLevelType w:val="hybridMultilevel"/>
    <w:tmpl w:val="C6B23BF6"/>
    <w:lvl w:ilvl="0" w:tplc="1774405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E27595"/>
    <w:multiLevelType w:val="hybridMultilevel"/>
    <w:tmpl w:val="073A830C"/>
    <w:lvl w:ilvl="0" w:tplc="ECEE1D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D1F81"/>
    <w:multiLevelType w:val="multilevel"/>
    <w:tmpl w:val="B5C2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A6CCF"/>
    <w:multiLevelType w:val="multilevel"/>
    <w:tmpl w:val="2A9C20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6" w15:restartNumberingAfterBreak="0">
    <w:nsid w:val="634A5671"/>
    <w:multiLevelType w:val="hybridMultilevel"/>
    <w:tmpl w:val="15CEC2A8"/>
    <w:lvl w:ilvl="0" w:tplc="433A8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244E5"/>
    <w:multiLevelType w:val="hybridMultilevel"/>
    <w:tmpl w:val="3F980F78"/>
    <w:lvl w:ilvl="0" w:tplc="6798B2B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C977296"/>
    <w:multiLevelType w:val="multilevel"/>
    <w:tmpl w:val="7CD4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17"/>
  </w:num>
  <w:num w:numId="11">
    <w:abstractNumId w:val="12"/>
  </w:num>
  <w:num w:numId="12">
    <w:abstractNumId w:val="16"/>
  </w:num>
  <w:num w:numId="13">
    <w:abstractNumId w:val="18"/>
  </w:num>
  <w:num w:numId="14">
    <w:abstractNumId w:val="3"/>
  </w:num>
  <w:num w:numId="15">
    <w:abstractNumId w:val="9"/>
  </w:num>
  <w:num w:numId="16">
    <w:abstractNumId w:val="0"/>
  </w:num>
  <w:num w:numId="17">
    <w:abstractNumId w:val="10"/>
  </w:num>
  <w:num w:numId="18">
    <w:abstractNumId w:val="5"/>
  </w:num>
  <w:num w:numId="19">
    <w:abstractNumId w:val="8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4"/>
  </w:num>
  <w:num w:numId="29">
    <w:abstractNumId w:val="1"/>
    <w:lvlOverride w:ilvl="0">
      <w:startOverride w:val="1"/>
    </w:lvlOverride>
  </w:num>
  <w:num w:numId="30">
    <w:abstractNumId w:val="7"/>
  </w:num>
  <w:num w:numId="31">
    <w:abstractNumId w:val="1"/>
    <w:lvlOverride w:ilvl="0">
      <w:startOverride w:val="1"/>
    </w:lvlOverride>
  </w:num>
  <w:num w:numId="32">
    <w:abstractNumId w:val="19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64"/>
    <w:rsid w:val="000045A4"/>
    <w:rsid w:val="00006D8A"/>
    <w:rsid w:val="00007249"/>
    <w:rsid w:val="000122DB"/>
    <w:rsid w:val="00022EAD"/>
    <w:rsid w:val="0002425F"/>
    <w:rsid w:val="000365C0"/>
    <w:rsid w:val="00041F81"/>
    <w:rsid w:val="000431FC"/>
    <w:rsid w:val="00044383"/>
    <w:rsid w:val="00046A82"/>
    <w:rsid w:val="0004709B"/>
    <w:rsid w:val="000547B5"/>
    <w:rsid w:val="00063DD4"/>
    <w:rsid w:val="00070444"/>
    <w:rsid w:val="00071534"/>
    <w:rsid w:val="00084431"/>
    <w:rsid w:val="000850EB"/>
    <w:rsid w:val="00086EEE"/>
    <w:rsid w:val="00087E4F"/>
    <w:rsid w:val="000946A1"/>
    <w:rsid w:val="000A04EA"/>
    <w:rsid w:val="000B2040"/>
    <w:rsid w:val="000B3FD8"/>
    <w:rsid w:val="000C03D0"/>
    <w:rsid w:val="000D0CB4"/>
    <w:rsid w:val="000D1FB9"/>
    <w:rsid w:val="000E26D3"/>
    <w:rsid w:val="000F1963"/>
    <w:rsid w:val="000F46F2"/>
    <w:rsid w:val="00106590"/>
    <w:rsid w:val="0011148A"/>
    <w:rsid w:val="00117DC2"/>
    <w:rsid w:val="00122DF6"/>
    <w:rsid w:val="00126FE5"/>
    <w:rsid w:val="00130B8F"/>
    <w:rsid w:val="0013310E"/>
    <w:rsid w:val="0013473E"/>
    <w:rsid w:val="00135AB1"/>
    <w:rsid w:val="00146D0E"/>
    <w:rsid w:val="00154AC6"/>
    <w:rsid w:val="00156367"/>
    <w:rsid w:val="00157D07"/>
    <w:rsid w:val="00160FA5"/>
    <w:rsid w:val="00163E1A"/>
    <w:rsid w:val="00166840"/>
    <w:rsid w:val="001727A5"/>
    <w:rsid w:val="0017787D"/>
    <w:rsid w:val="0018210A"/>
    <w:rsid w:val="00183ED7"/>
    <w:rsid w:val="00197EED"/>
    <w:rsid w:val="001A1949"/>
    <w:rsid w:val="001A3716"/>
    <w:rsid w:val="001B17C1"/>
    <w:rsid w:val="001B5082"/>
    <w:rsid w:val="001B5A61"/>
    <w:rsid w:val="001C17C2"/>
    <w:rsid w:val="001C49C8"/>
    <w:rsid w:val="001F4637"/>
    <w:rsid w:val="002037EC"/>
    <w:rsid w:val="0020518C"/>
    <w:rsid w:val="00206FA3"/>
    <w:rsid w:val="00211082"/>
    <w:rsid w:val="00216B25"/>
    <w:rsid w:val="00221CE7"/>
    <w:rsid w:val="0022213E"/>
    <w:rsid w:val="0022470A"/>
    <w:rsid w:val="00230654"/>
    <w:rsid w:val="00233FE5"/>
    <w:rsid w:val="00234EB9"/>
    <w:rsid w:val="0024124E"/>
    <w:rsid w:val="00244503"/>
    <w:rsid w:val="0025230D"/>
    <w:rsid w:val="0026578A"/>
    <w:rsid w:val="002657E6"/>
    <w:rsid w:val="00265E35"/>
    <w:rsid w:val="00267E9D"/>
    <w:rsid w:val="00272499"/>
    <w:rsid w:val="00284E6E"/>
    <w:rsid w:val="002857F1"/>
    <w:rsid w:val="0029075A"/>
    <w:rsid w:val="002917AD"/>
    <w:rsid w:val="0029217B"/>
    <w:rsid w:val="00292531"/>
    <w:rsid w:val="002A2127"/>
    <w:rsid w:val="002A2A83"/>
    <w:rsid w:val="002B36CA"/>
    <w:rsid w:val="002B5229"/>
    <w:rsid w:val="002B6DE1"/>
    <w:rsid w:val="002C0454"/>
    <w:rsid w:val="002C0EA5"/>
    <w:rsid w:val="002C217C"/>
    <w:rsid w:val="002C2EA7"/>
    <w:rsid w:val="002C3A48"/>
    <w:rsid w:val="002D5F2F"/>
    <w:rsid w:val="002E1075"/>
    <w:rsid w:val="002E356D"/>
    <w:rsid w:val="002E3F2D"/>
    <w:rsid w:val="002F1F23"/>
    <w:rsid w:val="002F444B"/>
    <w:rsid w:val="002F44AE"/>
    <w:rsid w:val="00306376"/>
    <w:rsid w:val="003136A2"/>
    <w:rsid w:val="00313BD4"/>
    <w:rsid w:val="00314058"/>
    <w:rsid w:val="003140F3"/>
    <w:rsid w:val="00315AAE"/>
    <w:rsid w:val="00317CC3"/>
    <w:rsid w:val="00332984"/>
    <w:rsid w:val="003333F8"/>
    <w:rsid w:val="00333DDD"/>
    <w:rsid w:val="003358DF"/>
    <w:rsid w:val="003411FE"/>
    <w:rsid w:val="00350ABC"/>
    <w:rsid w:val="00350DEC"/>
    <w:rsid w:val="00356819"/>
    <w:rsid w:val="003616AA"/>
    <w:rsid w:val="00362590"/>
    <w:rsid w:val="00370847"/>
    <w:rsid w:val="00371EC7"/>
    <w:rsid w:val="00377F2B"/>
    <w:rsid w:val="00390F2E"/>
    <w:rsid w:val="0039291B"/>
    <w:rsid w:val="00394C71"/>
    <w:rsid w:val="00395105"/>
    <w:rsid w:val="003A136F"/>
    <w:rsid w:val="003A40F8"/>
    <w:rsid w:val="003A59FD"/>
    <w:rsid w:val="003A6D6C"/>
    <w:rsid w:val="003B4EED"/>
    <w:rsid w:val="003B7DDA"/>
    <w:rsid w:val="003C1B0D"/>
    <w:rsid w:val="003C528C"/>
    <w:rsid w:val="003E12A1"/>
    <w:rsid w:val="003E12BF"/>
    <w:rsid w:val="003E683B"/>
    <w:rsid w:val="003E6B0A"/>
    <w:rsid w:val="003F696A"/>
    <w:rsid w:val="004028C8"/>
    <w:rsid w:val="00402E42"/>
    <w:rsid w:val="00406003"/>
    <w:rsid w:val="00423A67"/>
    <w:rsid w:val="00424C05"/>
    <w:rsid w:val="00435EAF"/>
    <w:rsid w:val="00445DFF"/>
    <w:rsid w:val="00446D2F"/>
    <w:rsid w:val="0045325A"/>
    <w:rsid w:val="00457E6F"/>
    <w:rsid w:val="0046144E"/>
    <w:rsid w:val="004616A6"/>
    <w:rsid w:val="004656D4"/>
    <w:rsid w:val="00473C53"/>
    <w:rsid w:val="00474D0D"/>
    <w:rsid w:val="004771ED"/>
    <w:rsid w:val="004779DC"/>
    <w:rsid w:val="00485388"/>
    <w:rsid w:val="0049064B"/>
    <w:rsid w:val="004919E6"/>
    <w:rsid w:val="00495D41"/>
    <w:rsid w:val="004A2F5F"/>
    <w:rsid w:val="004B4C76"/>
    <w:rsid w:val="004B6816"/>
    <w:rsid w:val="004B707A"/>
    <w:rsid w:val="004D07FC"/>
    <w:rsid w:val="004D1C92"/>
    <w:rsid w:val="004D1D4C"/>
    <w:rsid w:val="004D2CE9"/>
    <w:rsid w:val="004F0C83"/>
    <w:rsid w:val="004F7907"/>
    <w:rsid w:val="00502306"/>
    <w:rsid w:val="00503302"/>
    <w:rsid w:val="00506F24"/>
    <w:rsid w:val="005163FC"/>
    <w:rsid w:val="0052776E"/>
    <w:rsid w:val="00540F99"/>
    <w:rsid w:val="005420DB"/>
    <w:rsid w:val="00546448"/>
    <w:rsid w:val="00547AB8"/>
    <w:rsid w:val="00550447"/>
    <w:rsid w:val="005509E9"/>
    <w:rsid w:val="005728C6"/>
    <w:rsid w:val="00575DE5"/>
    <w:rsid w:val="005842D8"/>
    <w:rsid w:val="005875E0"/>
    <w:rsid w:val="005976D6"/>
    <w:rsid w:val="005C2019"/>
    <w:rsid w:val="005C6335"/>
    <w:rsid w:val="005C7783"/>
    <w:rsid w:val="005C779D"/>
    <w:rsid w:val="005D0FDF"/>
    <w:rsid w:val="005D10F9"/>
    <w:rsid w:val="005D1D22"/>
    <w:rsid w:val="005E1F3B"/>
    <w:rsid w:val="005E388F"/>
    <w:rsid w:val="005E4450"/>
    <w:rsid w:val="005E5561"/>
    <w:rsid w:val="005E7FC3"/>
    <w:rsid w:val="005F43BC"/>
    <w:rsid w:val="006007D5"/>
    <w:rsid w:val="00601A82"/>
    <w:rsid w:val="0060206F"/>
    <w:rsid w:val="006032B0"/>
    <w:rsid w:val="0062094F"/>
    <w:rsid w:val="00624D2A"/>
    <w:rsid w:val="00625EA1"/>
    <w:rsid w:val="006462C7"/>
    <w:rsid w:val="00647C2E"/>
    <w:rsid w:val="00652B40"/>
    <w:rsid w:val="0065545B"/>
    <w:rsid w:val="0065560E"/>
    <w:rsid w:val="0065720A"/>
    <w:rsid w:val="00664743"/>
    <w:rsid w:val="00670A29"/>
    <w:rsid w:val="00673131"/>
    <w:rsid w:val="00682EC2"/>
    <w:rsid w:val="00683C6D"/>
    <w:rsid w:val="00685504"/>
    <w:rsid w:val="006924C8"/>
    <w:rsid w:val="006947D9"/>
    <w:rsid w:val="006A7EEB"/>
    <w:rsid w:val="006B2E38"/>
    <w:rsid w:val="006B3DAF"/>
    <w:rsid w:val="006C290C"/>
    <w:rsid w:val="006D0C39"/>
    <w:rsid w:val="006E10A7"/>
    <w:rsid w:val="006E60D0"/>
    <w:rsid w:val="006F5DDD"/>
    <w:rsid w:val="00701393"/>
    <w:rsid w:val="00703207"/>
    <w:rsid w:val="00705F3A"/>
    <w:rsid w:val="00711564"/>
    <w:rsid w:val="00715B4C"/>
    <w:rsid w:val="00716206"/>
    <w:rsid w:val="00716AEB"/>
    <w:rsid w:val="00730B6B"/>
    <w:rsid w:val="00734A2E"/>
    <w:rsid w:val="00734C26"/>
    <w:rsid w:val="00735268"/>
    <w:rsid w:val="007431A0"/>
    <w:rsid w:val="007568A4"/>
    <w:rsid w:val="00757D6F"/>
    <w:rsid w:val="007604E4"/>
    <w:rsid w:val="00775943"/>
    <w:rsid w:val="00775F8D"/>
    <w:rsid w:val="00776FAC"/>
    <w:rsid w:val="007962B6"/>
    <w:rsid w:val="007A34B3"/>
    <w:rsid w:val="007A36D4"/>
    <w:rsid w:val="007A4651"/>
    <w:rsid w:val="007B0CD4"/>
    <w:rsid w:val="007B1296"/>
    <w:rsid w:val="007B36E5"/>
    <w:rsid w:val="007B3FDD"/>
    <w:rsid w:val="007B43D8"/>
    <w:rsid w:val="007B43F3"/>
    <w:rsid w:val="007D6B06"/>
    <w:rsid w:val="007E15AA"/>
    <w:rsid w:val="007F0768"/>
    <w:rsid w:val="007F4A5A"/>
    <w:rsid w:val="007F735E"/>
    <w:rsid w:val="00800364"/>
    <w:rsid w:val="0080043D"/>
    <w:rsid w:val="008028B0"/>
    <w:rsid w:val="00810637"/>
    <w:rsid w:val="008156AB"/>
    <w:rsid w:val="00815B06"/>
    <w:rsid w:val="008178A0"/>
    <w:rsid w:val="0083534A"/>
    <w:rsid w:val="008411CE"/>
    <w:rsid w:val="00843EE5"/>
    <w:rsid w:val="0084608B"/>
    <w:rsid w:val="008532F7"/>
    <w:rsid w:val="008540AF"/>
    <w:rsid w:val="0085732F"/>
    <w:rsid w:val="00866ABE"/>
    <w:rsid w:val="00866E6B"/>
    <w:rsid w:val="0086741B"/>
    <w:rsid w:val="00871F21"/>
    <w:rsid w:val="0087478B"/>
    <w:rsid w:val="008778F5"/>
    <w:rsid w:val="008900FC"/>
    <w:rsid w:val="00891E1F"/>
    <w:rsid w:val="008976F7"/>
    <w:rsid w:val="008A0F60"/>
    <w:rsid w:val="008A3D99"/>
    <w:rsid w:val="008A5C61"/>
    <w:rsid w:val="008A69DD"/>
    <w:rsid w:val="008A6B38"/>
    <w:rsid w:val="008A7779"/>
    <w:rsid w:val="008B748A"/>
    <w:rsid w:val="008C2A25"/>
    <w:rsid w:val="008C6246"/>
    <w:rsid w:val="008D35E3"/>
    <w:rsid w:val="008D75C9"/>
    <w:rsid w:val="008E0C4F"/>
    <w:rsid w:val="008E0EC4"/>
    <w:rsid w:val="008E1B3A"/>
    <w:rsid w:val="008E4A6F"/>
    <w:rsid w:val="008F3C43"/>
    <w:rsid w:val="00900D5F"/>
    <w:rsid w:val="00907A2C"/>
    <w:rsid w:val="00912AD7"/>
    <w:rsid w:val="009134A6"/>
    <w:rsid w:val="00917038"/>
    <w:rsid w:val="009171D5"/>
    <w:rsid w:val="00920708"/>
    <w:rsid w:val="00926981"/>
    <w:rsid w:val="00927D29"/>
    <w:rsid w:val="00941120"/>
    <w:rsid w:val="009422C4"/>
    <w:rsid w:val="00946899"/>
    <w:rsid w:val="009500FD"/>
    <w:rsid w:val="009532B6"/>
    <w:rsid w:val="00963A7D"/>
    <w:rsid w:val="0096549F"/>
    <w:rsid w:val="0097041B"/>
    <w:rsid w:val="00972E68"/>
    <w:rsid w:val="00973021"/>
    <w:rsid w:val="009758F1"/>
    <w:rsid w:val="009A5998"/>
    <w:rsid w:val="009A6EB5"/>
    <w:rsid w:val="009C61C2"/>
    <w:rsid w:val="009D2CDC"/>
    <w:rsid w:val="009D493C"/>
    <w:rsid w:val="009D7A86"/>
    <w:rsid w:val="009E685C"/>
    <w:rsid w:val="009F081E"/>
    <w:rsid w:val="00A04B10"/>
    <w:rsid w:val="00A11A82"/>
    <w:rsid w:val="00A131FB"/>
    <w:rsid w:val="00A15409"/>
    <w:rsid w:val="00A160B3"/>
    <w:rsid w:val="00A2259B"/>
    <w:rsid w:val="00A23795"/>
    <w:rsid w:val="00A25CB6"/>
    <w:rsid w:val="00A27782"/>
    <w:rsid w:val="00A41D03"/>
    <w:rsid w:val="00A4439E"/>
    <w:rsid w:val="00A537E0"/>
    <w:rsid w:val="00A54017"/>
    <w:rsid w:val="00A54900"/>
    <w:rsid w:val="00A57474"/>
    <w:rsid w:val="00A67608"/>
    <w:rsid w:val="00A73250"/>
    <w:rsid w:val="00A752A4"/>
    <w:rsid w:val="00A77BA2"/>
    <w:rsid w:val="00A803B4"/>
    <w:rsid w:val="00A83078"/>
    <w:rsid w:val="00A8450C"/>
    <w:rsid w:val="00A91BC6"/>
    <w:rsid w:val="00A95FFF"/>
    <w:rsid w:val="00A9702A"/>
    <w:rsid w:val="00AB03DE"/>
    <w:rsid w:val="00AB11F1"/>
    <w:rsid w:val="00AB5CD2"/>
    <w:rsid w:val="00AB5DB4"/>
    <w:rsid w:val="00AD261C"/>
    <w:rsid w:val="00AD6B6E"/>
    <w:rsid w:val="00AE2368"/>
    <w:rsid w:val="00AE2486"/>
    <w:rsid w:val="00AF5DEA"/>
    <w:rsid w:val="00AF739F"/>
    <w:rsid w:val="00B0025F"/>
    <w:rsid w:val="00B03BC3"/>
    <w:rsid w:val="00B13395"/>
    <w:rsid w:val="00B1423E"/>
    <w:rsid w:val="00B15726"/>
    <w:rsid w:val="00B16A04"/>
    <w:rsid w:val="00B255B1"/>
    <w:rsid w:val="00B2569D"/>
    <w:rsid w:val="00B3523F"/>
    <w:rsid w:val="00B35AE6"/>
    <w:rsid w:val="00B44A6D"/>
    <w:rsid w:val="00B53321"/>
    <w:rsid w:val="00B53F3A"/>
    <w:rsid w:val="00B62A0E"/>
    <w:rsid w:val="00B64EC5"/>
    <w:rsid w:val="00B6655B"/>
    <w:rsid w:val="00B66C3F"/>
    <w:rsid w:val="00B73778"/>
    <w:rsid w:val="00B7389E"/>
    <w:rsid w:val="00B81048"/>
    <w:rsid w:val="00B82568"/>
    <w:rsid w:val="00B956E4"/>
    <w:rsid w:val="00BA424A"/>
    <w:rsid w:val="00BA485B"/>
    <w:rsid w:val="00BA62D5"/>
    <w:rsid w:val="00BB22C1"/>
    <w:rsid w:val="00BC10EC"/>
    <w:rsid w:val="00BC4497"/>
    <w:rsid w:val="00BC58D9"/>
    <w:rsid w:val="00BE2D8E"/>
    <w:rsid w:val="00BE2E89"/>
    <w:rsid w:val="00BE475B"/>
    <w:rsid w:val="00BF22E1"/>
    <w:rsid w:val="00BF7EFF"/>
    <w:rsid w:val="00C02CA6"/>
    <w:rsid w:val="00C05C34"/>
    <w:rsid w:val="00C137ED"/>
    <w:rsid w:val="00C214D1"/>
    <w:rsid w:val="00C326C7"/>
    <w:rsid w:val="00C3418A"/>
    <w:rsid w:val="00C368D7"/>
    <w:rsid w:val="00C42D9F"/>
    <w:rsid w:val="00C44AB8"/>
    <w:rsid w:val="00C63AC7"/>
    <w:rsid w:val="00C661E3"/>
    <w:rsid w:val="00C706EA"/>
    <w:rsid w:val="00C73217"/>
    <w:rsid w:val="00C75AEE"/>
    <w:rsid w:val="00C7796B"/>
    <w:rsid w:val="00C81AE5"/>
    <w:rsid w:val="00C86313"/>
    <w:rsid w:val="00C871DC"/>
    <w:rsid w:val="00C9178E"/>
    <w:rsid w:val="00C930D6"/>
    <w:rsid w:val="00C934F9"/>
    <w:rsid w:val="00CA39DC"/>
    <w:rsid w:val="00CA55AD"/>
    <w:rsid w:val="00CA63C6"/>
    <w:rsid w:val="00CA75FD"/>
    <w:rsid w:val="00CB07BC"/>
    <w:rsid w:val="00CB5F04"/>
    <w:rsid w:val="00CB7022"/>
    <w:rsid w:val="00CB7A21"/>
    <w:rsid w:val="00CC3301"/>
    <w:rsid w:val="00CC6DAD"/>
    <w:rsid w:val="00CC7262"/>
    <w:rsid w:val="00CE3B5E"/>
    <w:rsid w:val="00CE3CC1"/>
    <w:rsid w:val="00CE58C3"/>
    <w:rsid w:val="00CF5A26"/>
    <w:rsid w:val="00D00294"/>
    <w:rsid w:val="00D0080E"/>
    <w:rsid w:val="00D069A8"/>
    <w:rsid w:val="00D160AE"/>
    <w:rsid w:val="00D17688"/>
    <w:rsid w:val="00D2338F"/>
    <w:rsid w:val="00D30B0E"/>
    <w:rsid w:val="00D31744"/>
    <w:rsid w:val="00D348C1"/>
    <w:rsid w:val="00D36BAB"/>
    <w:rsid w:val="00D43C41"/>
    <w:rsid w:val="00D50268"/>
    <w:rsid w:val="00D51EAF"/>
    <w:rsid w:val="00D5569B"/>
    <w:rsid w:val="00D56F33"/>
    <w:rsid w:val="00D64015"/>
    <w:rsid w:val="00D67A06"/>
    <w:rsid w:val="00D74E18"/>
    <w:rsid w:val="00D77357"/>
    <w:rsid w:val="00D8084A"/>
    <w:rsid w:val="00D83318"/>
    <w:rsid w:val="00D91D7C"/>
    <w:rsid w:val="00D96D59"/>
    <w:rsid w:val="00DA1D8E"/>
    <w:rsid w:val="00DA2740"/>
    <w:rsid w:val="00DC69EB"/>
    <w:rsid w:val="00DD053D"/>
    <w:rsid w:val="00DD2D10"/>
    <w:rsid w:val="00DD2D19"/>
    <w:rsid w:val="00DD2E9E"/>
    <w:rsid w:val="00DD32FF"/>
    <w:rsid w:val="00DD6CFC"/>
    <w:rsid w:val="00DE06DE"/>
    <w:rsid w:val="00DE15A2"/>
    <w:rsid w:val="00DE3435"/>
    <w:rsid w:val="00DE5AA6"/>
    <w:rsid w:val="00DF60BA"/>
    <w:rsid w:val="00DF792E"/>
    <w:rsid w:val="00E003E1"/>
    <w:rsid w:val="00E05F47"/>
    <w:rsid w:val="00E12016"/>
    <w:rsid w:val="00E22543"/>
    <w:rsid w:val="00E2393F"/>
    <w:rsid w:val="00E434D6"/>
    <w:rsid w:val="00E46B85"/>
    <w:rsid w:val="00E47D64"/>
    <w:rsid w:val="00E6654B"/>
    <w:rsid w:val="00E7239D"/>
    <w:rsid w:val="00E81FB4"/>
    <w:rsid w:val="00E828BC"/>
    <w:rsid w:val="00E86806"/>
    <w:rsid w:val="00E92446"/>
    <w:rsid w:val="00E92F57"/>
    <w:rsid w:val="00E93448"/>
    <w:rsid w:val="00E97828"/>
    <w:rsid w:val="00EA0449"/>
    <w:rsid w:val="00EA07DA"/>
    <w:rsid w:val="00EC6D2E"/>
    <w:rsid w:val="00EC6E90"/>
    <w:rsid w:val="00ED2643"/>
    <w:rsid w:val="00EE2660"/>
    <w:rsid w:val="00EE5024"/>
    <w:rsid w:val="00EE5823"/>
    <w:rsid w:val="00EE7BC8"/>
    <w:rsid w:val="00EF0FB0"/>
    <w:rsid w:val="00EF20D5"/>
    <w:rsid w:val="00F04047"/>
    <w:rsid w:val="00F06856"/>
    <w:rsid w:val="00F0766C"/>
    <w:rsid w:val="00F116CE"/>
    <w:rsid w:val="00F128F8"/>
    <w:rsid w:val="00F13A59"/>
    <w:rsid w:val="00F15E7C"/>
    <w:rsid w:val="00F15F49"/>
    <w:rsid w:val="00F16339"/>
    <w:rsid w:val="00F25C44"/>
    <w:rsid w:val="00F311CF"/>
    <w:rsid w:val="00F31BF1"/>
    <w:rsid w:val="00F3468E"/>
    <w:rsid w:val="00F359E2"/>
    <w:rsid w:val="00F438A8"/>
    <w:rsid w:val="00F44D11"/>
    <w:rsid w:val="00F510E1"/>
    <w:rsid w:val="00F5258F"/>
    <w:rsid w:val="00F53E30"/>
    <w:rsid w:val="00F60020"/>
    <w:rsid w:val="00F72747"/>
    <w:rsid w:val="00F7363D"/>
    <w:rsid w:val="00F73ADA"/>
    <w:rsid w:val="00F8033F"/>
    <w:rsid w:val="00F93CCF"/>
    <w:rsid w:val="00F96131"/>
    <w:rsid w:val="00FA608C"/>
    <w:rsid w:val="00FB1947"/>
    <w:rsid w:val="00FC0D38"/>
    <w:rsid w:val="00FC3AA1"/>
    <w:rsid w:val="00FC592F"/>
    <w:rsid w:val="00FD3869"/>
    <w:rsid w:val="00FD534E"/>
    <w:rsid w:val="00FE1DD2"/>
    <w:rsid w:val="00FE61E5"/>
    <w:rsid w:val="00FF03C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102"/>
  <w15:chartTrackingRefBased/>
  <w15:docId w15:val="{AF284119-4348-4865-BA95-331F580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E10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912AD7"/>
    <w:pPr>
      <w:numPr>
        <w:ilvl w:val="2"/>
      </w:numPr>
      <w:ind w:left="0"/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912AD7"/>
    <w:pPr>
      <w:keepNext/>
      <w:keepLines/>
      <w:numPr>
        <w:ilvl w:val="4"/>
        <w:numId w:val="1"/>
      </w:numPr>
      <w:spacing w:before="80" w:after="40" w:line="360" w:lineRule="auto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912AD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rsid w:val="00912AD7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F15E7C"/>
    <w:rPr>
      <w:sz w:val="16"/>
      <w:szCs w:val="16"/>
    </w:rPr>
  </w:style>
  <w:style w:type="paragraph" w:styleId="aff4">
    <w:name w:val="annotation text"/>
    <w:basedOn w:val="a2"/>
    <w:link w:val="aff5"/>
    <w:uiPriority w:val="99"/>
    <w:unhideWhenUsed/>
    <w:rsid w:val="00F15E7C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rsid w:val="00F15E7C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15E7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15E7C"/>
    <w:rPr>
      <w:rFonts w:ascii="Times New Roman" w:hAnsi="Times New Roman"/>
      <w:b/>
      <w:bCs/>
      <w:sz w:val="20"/>
      <w:szCs w:val="20"/>
    </w:rPr>
  </w:style>
  <w:style w:type="character" w:styleId="aff8">
    <w:name w:val="Placeholder Text"/>
    <w:basedOn w:val="a4"/>
    <w:uiPriority w:val="99"/>
    <w:semiHidden/>
    <w:rsid w:val="002A2127"/>
    <w:rPr>
      <w:color w:val="666666"/>
    </w:rPr>
  </w:style>
  <w:style w:type="character" w:styleId="aff9">
    <w:name w:val="Strong"/>
    <w:basedOn w:val="a4"/>
    <w:uiPriority w:val="22"/>
    <w:qFormat/>
    <w:rsid w:val="002657E6"/>
    <w:rPr>
      <w:b/>
      <w:bCs/>
    </w:rPr>
  </w:style>
  <w:style w:type="paragraph" w:customStyle="1" w:styleId="12">
    <w:name w:val="Стиль1"/>
    <w:basedOn w:val="4"/>
    <w:link w:val="13"/>
    <w:qFormat/>
    <w:rsid w:val="007604E4"/>
    <w:pPr>
      <w:spacing w:before="482" w:after="482" w:line="360" w:lineRule="auto"/>
    </w:pPr>
    <w:rPr>
      <w:b/>
      <w:bCs/>
      <w:i w:val="0"/>
      <w:iCs w:val="0"/>
      <w:color w:val="auto"/>
    </w:rPr>
  </w:style>
  <w:style w:type="character" w:customStyle="1" w:styleId="13">
    <w:name w:val="Стиль1 Знак"/>
    <w:basedOn w:val="40"/>
    <w:link w:val="12"/>
    <w:rsid w:val="007604E4"/>
    <w:rPr>
      <w:rFonts w:ascii="Times New Roman" w:eastAsiaTheme="majorEastAsia" w:hAnsi="Times New Roman" w:cstheme="majorBidi"/>
      <w:b/>
      <w:bCs/>
      <w:i w:val="0"/>
      <w:iCs w:val="0"/>
      <w:color w:val="0F4761" w:themeColor="accent1" w:themeShade="BF"/>
      <w:sz w:val="28"/>
    </w:rPr>
  </w:style>
  <w:style w:type="character" w:styleId="HTML">
    <w:name w:val="HTML Code"/>
    <w:basedOn w:val="a4"/>
    <w:uiPriority w:val="99"/>
    <w:semiHidden/>
    <w:unhideWhenUsed/>
    <w:rsid w:val="007604E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F25C44"/>
    <w:rPr>
      <w:color w:val="605E5C"/>
      <w:shd w:val="clear" w:color="auto" w:fill="E1DFDD"/>
    </w:rPr>
  </w:style>
  <w:style w:type="character" w:styleId="affa">
    <w:name w:val="FollowedHyperlink"/>
    <w:basedOn w:val="a4"/>
    <w:uiPriority w:val="99"/>
    <w:semiHidden/>
    <w:unhideWhenUsed/>
    <w:rsid w:val="00F25C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\Downloads\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8T16:29:44.6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83 2331 24575,'-1'-8'0,"0"0"0,0-1 0,-1 1 0,-5-14 0,-4-25 0,-13-143 0,21 150 0,1-51 0,3 59 0,-2 0 0,-1 0 0,-6-32 0,-2-3 0,3-1 0,3 1 0,7-97 0,-1 38 0,-2-414 0,2 505 0,12-63 0,-3 19 0,31-144 0,-16 102 0,-22 101 0,0 0 0,1 0 0,1 1 0,1 0 0,15-30 0,-22 48 0,0 1 0,0-1 0,1 0 0,-1 0 0,1 1 0,-1-1 0,1 0 0,-1 1 0,1-1 0,-1 1 0,1-1 0,-1 1 0,1-1 0,0 1 0,-1-1 0,1 1 0,0-1 0,-1 1 0,1 0 0,0-1 0,0 1 0,-1 0 0,1 0 0,0 0 0,0-1 0,-1 1 0,3 0 0,-2 1 0,0 0 0,0-1 0,0 1 0,-1 0 0,1 0 0,0-1 0,0 1 0,0 0 0,-1 0 0,1 0 0,0 0 0,-1 0 0,1 0 0,-1 0 0,1 0 0,-1 2 0,11 51 0,-10-50 0,6 39 0,0 1 0,4 89 0,3 38 0,-1 3 0,-14 1153-1365,1-1299-5461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92D14-97C5-4D8D-B1C1-3EC962F4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417</TotalTime>
  <Pages>1</Pages>
  <Words>4183</Words>
  <Characters>23845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0109-06</cp:lastModifiedBy>
  <cp:revision>78</cp:revision>
  <cp:lastPrinted>2025-05-29T18:09:00Z</cp:lastPrinted>
  <dcterms:created xsi:type="dcterms:W3CDTF">2025-06-19T07:26:00Z</dcterms:created>
  <dcterms:modified xsi:type="dcterms:W3CDTF">2025-06-20T12:07:00Z</dcterms:modified>
</cp:coreProperties>
</file>